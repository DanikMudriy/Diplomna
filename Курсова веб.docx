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28393C" w14:textId="77777777" w:rsidR="00180CF4" w:rsidRPr="00E47AF8" w:rsidRDefault="00180CF4" w:rsidP="00180CF4">
      <w:pPr>
        <w:jc w:val="center"/>
        <w:rPr>
          <w:b/>
          <w:szCs w:val="28"/>
        </w:rPr>
      </w:pPr>
      <w:r w:rsidRPr="00E47AF8">
        <w:rPr>
          <w:b/>
          <w:szCs w:val="28"/>
        </w:rPr>
        <w:t>МIНIСТЕРСТВО ОСВIТИ І НАУКИ</w:t>
      </w:r>
    </w:p>
    <w:p w14:paraId="2028684C" w14:textId="77777777" w:rsidR="00180CF4" w:rsidRPr="00E47AF8" w:rsidRDefault="00180CF4" w:rsidP="00180CF4">
      <w:pPr>
        <w:jc w:val="center"/>
        <w:rPr>
          <w:b/>
          <w:szCs w:val="28"/>
        </w:rPr>
      </w:pPr>
      <w:r w:rsidRPr="00E47AF8">
        <w:rPr>
          <w:b/>
          <w:szCs w:val="28"/>
        </w:rPr>
        <w:t>НАЦІОНАЛЬНИЙ ТРАНСПОРТНИЙ УНІВЕРСИТЕТ</w:t>
      </w:r>
    </w:p>
    <w:p w14:paraId="4935F99C" w14:textId="77777777" w:rsidR="00180CF4" w:rsidRDefault="00180CF4" w:rsidP="00180CF4">
      <w:pPr>
        <w:jc w:val="center"/>
        <w:rPr>
          <w:b/>
          <w:szCs w:val="28"/>
        </w:rPr>
      </w:pPr>
      <w:r w:rsidRPr="00E47AF8">
        <w:rPr>
          <w:b/>
          <w:szCs w:val="28"/>
        </w:rPr>
        <w:t>Кафедра Інформаційних систем і технологій</w:t>
      </w:r>
    </w:p>
    <w:p w14:paraId="36B5B2E2" w14:textId="77777777" w:rsidR="00180CF4" w:rsidRDefault="00180CF4" w:rsidP="00180CF4">
      <w:pPr>
        <w:jc w:val="center"/>
        <w:rPr>
          <w:b/>
          <w:szCs w:val="28"/>
        </w:rPr>
      </w:pPr>
    </w:p>
    <w:p w14:paraId="739C6070" w14:textId="77777777" w:rsidR="00180CF4" w:rsidRDefault="00180CF4" w:rsidP="00180CF4">
      <w:pPr>
        <w:jc w:val="center"/>
        <w:rPr>
          <w:b/>
          <w:szCs w:val="28"/>
        </w:rPr>
      </w:pPr>
    </w:p>
    <w:p w14:paraId="512CAECF" w14:textId="77777777" w:rsidR="00180CF4" w:rsidRDefault="00180CF4" w:rsidP="00180CF4">
      <w:pPr>
        <w:jc w:val="center"/>
        <w:rPr>
          <w:b/>
          <w:szCs w:val="28"/>
        </w:rPr>
      </w:pPr>
    </w:p>
    <w:p w14:paraId="0871E8FF" w14:textId="77777777" w:rsidR="00180CF4" w:rsidRDefault="00180CF4" w:rsidP="00180CF4">
      <w:pPr>
        <w:jc w:val="center"/>
        <w:rPr>
          <w:b/>
          <w:szCs w:val="28"/>
        </w:rPr>
      </w:pPr>
    </w:p>
    <w:p w14:paraId="15043BDB" w14:textId="77777777" w:rsidR="00180CF4" w:rsidRDefault="00180CF4" w:rsidP="00180CF4">
      <w:pPr>
        <w:jc w:val="center"/>
        <w:rPr>
          <w:b/>
          <w:szCs w:val="28"/>
        </w:rPr>
      </w:pPr>
    </w:p>
    <w:p w14:paraId="5E790365" w14:textId="77777777" w:rsidR="00180CF4" w:rsidRDefault="00180CF4" w:rsidP="00180CF4">
      <w:pPr>
        <w:jc w:val="center"/>
        <w:rPr>
          <w:b/>
          <w:szCs w:val="28"/>
        </w:rPr>
      </w:pPr>
    </w:p>
    <w:p w14:paraId="6384146D" w14:textId="77777777" w:rsidR="00180CF4" w:rsidRDefault="00180CF4" w:rsidP="00180CF4">
      <w:pPr>
        <w:jc w:val="center"/>
        <w:rPr>
          <w:b/>
          <w:szCs w:val="28"/>
        </w:rPr>
      </w:pPr>
    </w:p>
    <w:p w14:paraId="5D109886" w14:textId="77777777" w:rsidR="00180CF4" w:rsidRDefault="00180CF4" w:rsidP="00180CF4">
      <w:pPr>
        <w:jc w:val="center"/>
        <w:rPr>
          <w:b/>
          <w:szCs w:val="28"/>
        </w:rPr>
      </w:pPr>
    </w:p>
    <w:p w14:paraId="60B84157" w14:textId="77777777" w:rsidR="00180CF4" w:rsidRDefault="00180CF4" w:rsidP="00180CF4">
      <w:pPr>
        <w:jc w:val="center"/>
        <w:rPr>
          <w:b/>
          <w:szCs w:val="28"/>
        </w:rPr>
      </w:pPr>
      <w:r>
        <w:rPr>
          <w:b/>
          <w:szCs w:val="28"/>
        </w:rPr>
        <w:t>КУРСОВА РОБОТА</w:t>
      </w:r>
    </w:p>
    <w:p w14:paraId="17AF9FB1" w14:textId="02E978FE" w:rsidR="00180CF4" w:rsidRDefault="00180CF4" w:rsidP="00180CF4">
      <w:pPr>
        <w:jc w:val="center"/>
        <w:rPr>
          <w:b/>
          <w:szCs w:val="28"/>
        </w:rPr>
      </w:pPr>
      <w:r>
        <w:rPr>
          <w:b/>
          <w:szCs w:val="28"/>
        </w:rPr>
        <w:t>з дисципліни «</w:t>
      </w:r>
      <w:r w:rsidR="0083090D" w:rsidRPr="00E4299D">
        <w:rPr>
          <w:b/>
          <w:szCs w:val="28"/>
        </w:rPr>
        <w:t>WЕВ-технології та WЕВ-дизайн</w:t>
      </w:r>
      <w:r w:rsidRPr="0083090D">
        <w:rPr>
          <w:b/>
          <w:szCs w:val="28"/>
        </w:rPr>
        <w:t>»</w:t>
      </w:r>
    </w:p>
    <w:p w14:paraId="478E1128" w14:textId="77777777" w:rsidR="00180CF4" w:rsidRDefault="00180CF4" w:rsidP="00180CF4">
      <w:pPr>
        <w:jc w:val="center"/>
        <w:rPr>
          <w:b/>
          <w:szCs w:val="28"/>
        </w:rPr>
      </w:pPr>
      <w:r>
        <w:rPr>
          <w:b/>
          <w:szCs w:val="28"/>
        </w:rPr>
        <w:t>на тему</w:t>
      </w:r>
    </w:p>
    <w:p w14:paraId="30350CCA" w14:textId="36C579A3" w:rsidR="00180CF4" w:rsidRDefault="00E4299D" w:rsidP="00180CF4">
      <w:pPr>
        <w:jc w:val="center"/>
        <w:rPr>
          <w:b/>
          <w:szCs w:val="28"/>
        </w:rPr>
      </w:pPr>
      <w:r>
        <w:rPr>
          <w:b/>
          <w:szCs w:val="28"/>
        </w:rPr>
        <w:t>«</w:t>
      </w:r>
      <w:r w:rsidR="0016218F">
        <w:rPr>
          <w:b/>
          <w:szCs w:val="28"/>
          <w:lang w:val="ru-RU"/>
        </w:rPr>
        <w:t>Сайт</w:t>
      </w:r>
      <w:r w:rsidR="0016218F">
        <w:rPr>
          <w:b/>
          <w:szCs w:val="28"/>
        </w:rPr>
        <w:t>-візитка музичного гурту</w:t>
      </w:r>
      <w:r w:rsidR="00180CF4">
        <w:rPr>
          <w:b/>
          <w:szCs w:val="28"/>
        </w:rPr>
        <w:t>»</w:t>
      </w:r>
    </w:p>
    <w:p w14:paraId="7E387260" w14:textId="77777777" w:rsidR="00180CF4" w:rsidRDefault="00180CF4" w:rsidP="00180CF4">
      <w:pPr>
        <w:jc w:val="center"/>
        <w:rPr>
          <w:b/>
          <w:szCs w:val="28"/>
        </w:rPr>
      </w:pPr>
    </w:p>
    <w:p w14:paraId="5688DAA3" w14:textId="77777777" w:rsidR="00180CF4" w:rsidRDefault="00180CF4" w:rsidP="00180CF4">
      <w:pPr>
        <w:jc w:val="center"/>
        <w:rPr>
          <w:b/>
          <w:szCs w:val="28"/>
        </w:rPr>
      </w:pPr>
    </w:p>
    <w:p w14:paraId="5B389287" w14:textId="77777777" w:rsidR="00180CF4" w:rsidRDefault="00180CF4" w:rsidP="00180CF4">
      <w:pPr>
        <w:jc w:val="center"/>
        <w:rPr>
          <w:b/>
          <w:szCs w:val="28"/>
        </w:rPr>
      </w:pPr>
    </w:p>
    <w:p w14:paraId="245A33CA" w14:textId="77777777" w:rsidR="00180CF4" w:rsidRDefault="00180CF4" w:rsidP="00180CF4">
      <w:pPr>
        <w:jc w:val="center"/>
        <w:rPr>
          <w:b/>
          <w:szCs w:val="28"/>
        </w:rPr>
      </w:pPr>
    </w:p>
    <w:p w14:paraId="0CBF0DD1" w14:textId="636D59F2" w:rsidR="00180CF4" w:rsidRDefault="00180CF4" w:rsidP="0016218F">
      <w:pPr>
        <w:ind w:firstLine="0"/>
        <w:rPr>
          <w:b/>
          <w:szCs w:val="28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71"/>
        <w:gridCol w:w="3223"/>
        <w:gridCol w:w="3245"/>
      </w:tblGrid>
      <w:tr w:rsidR="00180CF4" w14:paraId="38BF1769" w14:textId="77777777" w:rsidTr="00180CF4">
        <w:tc>
          <w:tcPr>
            <w:tcW w:w="3285" w:type="dxa"/>
          </w:tcPr>
          <w:p w14:paraId="1881CE97" w14:textId="77777777" w:rsidR="00180CF4" w:rsidRDefault="00180CF4" w:rsidP="00180CF4">
            <w:pPr>
              <w:ind w:firstLine="0"/>
              <w:jc w:val="center"/>
              <w:rPr>
                <w:b/>
                <w:szCs w:val="28"/>
              </w:rPr>
            </w:pPr>
          </w:p>
        </w:tc>
        <w:tc>
          <w:tcPr>
            <w:tcW w:w="3285" w:type="dxa"/>
          </w:tcPr>
          <w:p w14:paraId="46DF2B28" w14:textId="77777777" w:rsidR="00180CF4" w:rsidRDefault="00180CF4" w:rsidP="00180CF4">
            <w:pPr>
              <w:ind w:firstLine="0"/>
              <w:jc w:val="left"/>
              <w:rPr>
                <w:b/>
                <w:szCs w:val="28"/>
              </w:rPr>
            </w:pPr>
            <w:r>
              <w:rPr>
                <w:b/>
                <w:szCs w:val="28"/>
              </w:rPr>
              <w:t>Виконав студент:</w:t>
            </w:r>
          </w:p>
        </w:tc>
        <w:tc>
          <w:tcPr>
            <w:tcW w:w="3285" w:type="dxa"/>
          </w:tcPr>
          <w:p w14:paraId="7A876F20" w14:textId="6CA58C32" w:rsidR="00180CF4" w:rsidRDefault="0016218F" w:rsidP="0016218F">
            <w:pPr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Мудрий Данііл Олександрович</w:t>
            </w:r>
          </w:p>
        </w:tc>
      </w:tr>
      <w:tr w:rsidR="00180CF4" w14:paraId="6E107C51" w14:textId="77777777" w:rsidTr="00180CF4">
        <w:tc>
          <w:tcPr>
            <w:tcW w:w="3285" w:type="dxa"/>
          </w:tcPr>
          <w:p w14:paraId="15F1E97E" w14:textId="77777777" w:rsidR="00180CF4" w:rsidRDefault="00180CF4" w:rsidP="00180CF4">
            <w:pPr>
              <w:ind w:firstLine="0"/>
              <w:jc w:val="center"/>
              <w:rPr>
                <w:b/>
                <w:szCs w:val="28"/>
              </w:rPr>
            </w:pPr>
          </w:p>
        </w:tc>
        <w:tc>
          <w:tcPr>
            <w:tcW w:w="3285" w:type="dxa"/>
          </w:tcPr>
          <w:p w14:paraId="7C975226" w14:textId="77777777" w:rsidR="00180CF4" w:rsidRDefault="00180CF4" w:rsidP="00180CF4">
            <w:pPr>
              <w:ind w:firstLine="0"/>
              <w:jc w:val="left"/>
              <w:rPr>
                <w:b/>
                <w:szCs w:val="28"/>
              </w:rPr>
            </w:pPr>
            <w:r>
              <w:rPr>
                <w:b/>
                <w:szCs w:val="28"/>
              </w:rPr>
              <w:t>Група:</w:t>
            </w:r>
          </w:p>
        </w:tc>
        <w:tc>
          <w:tcPr>
            <w:tcW w:w="3285" w:type="dxa"/>
          </w:tcPr>
          <w:p w14:paraId="543771AA" w14:textId="633C85F9" w:rsidR="00180CF4" w:rsidRPr="00180CF4" w:rsidRDefault="0083090D" w:rsidP="0083090D">
            <w:pPr>
              <w:ind w:firstLine="0"/>
              <w:jc w:val="left"/>
              <w:rPr>
                <w:szCs w:val="28"/>
              </w:rPr>
            </w:pPr>
            <w:r w:rsidRPr="00E4299D">
              <w:rPr>
                <w:szCs w:val="28"/>
              </w:rPr>
              <w:t>ПР</w:t>
            </w:r>
            <w:r w:rsidR="00180CF4" w:rsidRPr="00E4299D">
              <w:rPr>
                <w:szCs w:val="28"/>
              </w:rPr>
              <w:t>-</w:t>
            </w:r>
            <w:r w:rsidRPr="00E4299D">
              <w:rPr>
                <w:szCs w:val="28"/>
              </w:rPr>
              <w:t>3</w:t>
            </w:r>
            <w:r w:rsidR="00E4299D" w:rsidRPr="00E4299D">
              <w:rPr>
                <w:szCs w:val="28"/>
              </w:rPr>
              <w:t>-2</w:t>
            </w:r>
          </w:p>
        </w:tc>
      </w:tr>
      <w:tr w:rsidR="00180CF4" w14:paraId="5EA80123" w14:textId="77777777" w:rsidTr="00180CF4">
        <w:tc>
          <w:tcPr>
            <w:tcW w:w="3285" w:type="dxa"/>
          </w:tcPr>
          <w:p w14:paraId="097E2F68" w14:textId="77777777" w:rsidR="00180CF4" w:rsidRDefault="00180CF4" w:rsidP="00180CF4">
            <w:pPr>
              <w:ind w:firstLine="0"/>
              <w:jc w:val="center"/>
              <w:rPr>
                <w:b/>
                <w:szCs w:val="28"/>
              </w:rPr>
            </w:pPr>
          </w:p>
        </w:tc>
        <w:tc>
          <w:tcPr>
            <w:tcW w:w="3285" w:type="dxa"/>
          </w:tcPr>
          <w:p w14:paraId="48ED658C" w14:textId="77777777" w:rsidR="00180CF4" w:rsidRDefault="00180CF4" w:rsidP="00180CF4">
            <w:pPr>
              <w:ind w:firstLine="0"/>
              <w:jc w:val="left"/>
              <w:rPr>
                <w:b/>
                <w:szCs w:val="28"/>
              </w:rPr>
            </w:pPr>
          </w:p>
        </w:tc>
        <w:tc>
          <w:tcPr>
            <w:tcW w:w="3285" w:type="dxa"/>
          </w:tcPr>
          <w:p w14:paraId="565D919C" w14:textId="77777777" w:rsidR="00180CF4" w:rsidRPr="00180CF4" w:rsidRDefault="00180CF4" w:rsidP="00180CF4">
            <w:pPr>
              <w:ind w:firstLine="0"/>
              <w:jc w:val="center"/>
              <w:rPr>
                <w:szCs w:val="28"/>
              </w:rPr>
            </w:pPr>
          </w:p>
        </w:tc>
      </w:tr>
      <w:tr w:rsidR="00180CF4" w14:paraId="4A509DB7" w14:textId="77777777" w:rsidTr="00180CF4">
        <w:tc>
          <w:tcPr>
            <w:tcW w:w="3285" w:type="dxa"/>
          </w:tcPr>
          <w:p w14:paraId="6E407208" w14:textId="77777777" w:rsidR="00180CF4" w:rsidRDefault="00180CF4" w:rsidP="00180CF4">
            <w:pPr>
              <w:ind w:firstLine="0"/>
              <w:jc w:val="center"/>
              <w:rPr>
                <w:b/>
                <w:szCs w:val="28"/>
              </w:rPr>
            </w:pPr>
          </w:p>
        </w:tc>
        <w:tc>
          <w:tcPr>
            <w:tcW w:w="3285" w:type="dxa"/>
          </w:tcPr>
          <w:p w14:paraId="39638056" w14:textId="77777777" w:rsidR="00180CF4" w:rsidRDefault="00180CF4" w:rsidP="00180CF4">
            <w:pPr>
              <w:ind w:firstLine="0"/>
              <w:jc w:val="left"/>
              <w:rPr>
                <w:b/>
                <w:szCs w:val="28"/>
              </w:rPr>
            </w:pPr>
            <w:r>
              <w:rPr>
                <w:b/>
                <w:szCs w:val="28"/>
              </w:rPr>
              <w:t>Перевірив:</w:t>
            </w:r>
          </w:p>
        </w:tc>
        <w:tc>
          <w:tcPr>
            <w:tcW w:w="3285" w:type="dxa"/>
          </w:tcPr>
          <w:p w14:paraId="393F3E95" w14:textId="4077668F" w:rsidR="00180CF4" w:rsidRPr="00180CF4" w:rsidRDefault="0083090D" w:rsidP="0083090D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ст</w:t>
            </w:r>
            <w:r w:rsidR="00180CF4" w:rsidRPr="00180CF4">
              <w:rPr>
                <w:szCs w:val="28"/>
              </w:rPr>
              <w:t>.</w:t>
            </w:r>
            <w:r>
              <w:rPr>
                <w:szCs w:val="28"/>
              </w:rPr>
              <w:t xml:space="preserve"> викладач</w:t>
            </w:r>
            <w:r>
              <w:rPr>
                <w:szCs w:val="28"/>
              </w:rPr>
              <w:br/>
              <w:t>Донець</w:t>
            </w:r>
            <w:r w:rsidR="00180CF4" w:rsidRPr="00180CF4">
              <w:rPr>
                <w:szCs w:val="28"/>
              </w:rPr>
              <w:t xml:space="preserve"> </w:t>
            </w:r>
            <w:r>
              <w:rPr>
                <w:szCs w:val="28"/>
              </w:rPr>
              <w:t>В</w:t>
            </w:r>
            <w:r w:rsidR="00180CF4" w:rsidRPr="00180CF4">
              <w:rPr>
                <w:szCs w:val="28"/>
              </w:rPr>
              <w:t>.</w:t>
            </w:r>
            <w:r>
              <w:rPr>
                <w:szCs w:val="28"/>
              </w:rPr>
              <w:t>В</w:t>
            </w:r>
            <w:r w:rsidR="00180CF4" w:rsidRPr="00180CF4">
              <w:rPr>
                <w:szCs w:val="28"/>
              </w:rPr>
              <w:t>.</w:t>
            </w:r>
          </w:p>
        </w:tc>
      </w:tr>
    </w:tbl>
    <w:p w14:paraId="11BF492E" w14:textId="77777777" w:rsidR="00180CF4" w:rsidRDefault="00180CF4" w:rsidP="00180CF4">
      <w:pPr>
        <w:jc w:val="center"/>
        <w:rPr>
          <w:b/>
          <w:szCs w:val="28"/>
        </w:rPr>
      </w:pPr>
    </w:p>
    <w:p w14:paraId="72671910" w14:textId="77777777" w:rsidR="00180CF4" w:rsidRDefault="00180CF4" w:rsidP="00180CF4">
      <w:pPr>
        <w:jc w:val="center"/>
        <w:rPr>
          <w:b/>
          <w:szCs w:val="28"/>
        </w:rPr>
      </w:pPr>
    </w:p>
    <w:p w14:paraId="78397338" w14:textId="77777777" w:rsidR="00180CF4" w:rsidRDefault="00180CF4" w:rsidP="00180CF4">
      <w:pPr>
        <w:jc w:val="center"/>
        <w:rPr>
          <w:b/>
          <w:szCs w:val="28"/>
        </w:rPr>
      </w:pPr>
    </w:p>
    <w:p w14:paraId="4F0627A6" w14:textId="77777777" w:rsidR="00180CF4" w:rsidRPr="00E47AF8" w:rsidRDefault="00180CF4" w:rsidP="00180CF4">
      <w:pPr>
        <w:jc w:val="center"/>
        <w:rPr>
          <w:b/>
          <w:szCs w:val="28"/>
        </w:rPr>
      </w:pPr>
    </w:p>
    <w:p w14:paraId="3A2BF255" w14:textId="7AB47205" w:rsidR="002248A2" w:rsidRPr="002A07EB" w:rsidRDefault="00180CF4" w:rsidP="00180CF4">
      <w:pPr>
        <w:spacing w:after="200" w:line="276" w:lineRule="auto"/>
        <w:ind w:firstLine="0"/>
        <w:jc w:val="center"/>
        <w:rPr>
          <w:b/>
          <w:lang w:val="ru-RU"/>
        </w:rPr>
      </w:pPr>
      <w:r>
        <w:rPr>
          <w:b/>
        </w:rPr>
        <w:t>Київ 20</w:t>
      </w:r>
      <w:r w:rsidR="0083090D">
        <w:rPr>
          <w:b/>
          <w:lang w:val="ru-RU"/>
        </w:rPr>
        <w:t>22</w:t>
      </w:r>
    </w:p>
    <w:p w14:paraId="42FC775A" w14:textId="77777777" w:rsidR="00180CF4" w:rsidRDefault="002248A2" w:rsidP="00167526">
      <w:pPr>
        <w:spacing w:after="200" w:line="276" w:lineRule="auto"/>
        <w:ind w:firstLine="0"/>
        <w:jc w:val="center"/>
        <w:rPr>
          <w:b/>
        </w:rPr>
      </w:pPr>
      <w:r>
        <w:rPr>
          <w:b/>
        </w:rPr>
        <w:br w:type="page"/>
      </w:r>
      <w:r w:rsidR="00180CF4">
        <w:rPr>
          <w:b/>
        </w:rPr>
        <w:lastRenderedPageBreak/>
        <w:t>ЗМІСТ</w:t>
      </w:r>
    </w:p>
    <w:p w14:paraId="6A7B94AE" w14:textId="77777777" w:rsidR="00180CF4" w:rsidRDefault="00180CF4">
      <w:pPr>
        <w:spacing w:after="200" w:line="276" w:lineRule="auto"/>
        <w:ind w:firstLine="0"/>
        <w:jc w:val="left"/>
        <w:rPr>
          <w:b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3"/>
        <w:gridCol w:w="936"/>
      </w:tblGrid>
      <w:tr w:rsidR="00180CF4" w:rsidRPr="00167526" w14:paraId="5EBA43CA" w14:textId="77777777" w:rsidTr="005E0D04">
        <w:tc>
          <w:tcPr>
            <w:tcW w:w="8688" w:type="dxa"/>
            <w:vAlign w:val="bottom"/>
          </w:tcPr>
          <w:p w14:paraId="2203C103" w14:textId="013BBAB2" w:rsidR="00180CF4" w:rsidRPr="00167526" w:rsidRDefault="00180CF4" w:rsidP="00180CF4">
            <w:pPr>
              <w:ind w:firstLine="0"/>
              <w:jc w:val="left"/>
              <w:rPr>
                <w:bCs/>
              </w:rPr>
            </w:pPr>
            <w:r w:rsidRPr="00167526">
              <w:rPr>
                <w:bCs/>
              </w:rPr>
              <w:t>ВСТУП ……………………………………………………………</w:t>
            </w:r>
            <w:r w:rsidR="00346B98" w:rsidRPr="00167526">
              <w:rPr>
                <w:bCs/>
              </w:rPr>
              <w:t>……..</w:t>
            </w:r>
            <w:r w:rsidR="005E0D04">
              <w:rPr>
                <w:bCs/>
              </w:rPr>
              <w:t>3</w:t>
            </w:r>
          </w:p>
        </w:tc>
        <w:tc>
          <w:tcPr>
            <w:tcW w:w="951" w:type="dxa"/>
          </w:tcPr>
          <w:p w14:paraId="051055DA" w14:textId="77777777" w:rsidR="00180CF4" w:rsidRPr="00167526" w:rsidRDefault="00180CF4">
            <w:pPr>
              <w:spacing w:after="200" w:line="276" w:lineRule="auto"/>
              <w:ind w:firstLine="0"/>
              <w:jc w:val="left"/>
              <w:rPr>
                <w:bCs/>
              </w:rPr>
            </w:pPr>
          </w:p>
        </w:tc>
      </w:tr>
      <w:tr w:rsidR="00180CF4" w:rsidRPr="00167526" w14:paraId="71B8151C" w14:textId="77777777" w:rsidTr="005E0D04">
        <w:tc>
          <w:tcPr>
            <w:tcW w:w="8688" w:type="dxa"/>
            <w:vAlign w:val="bottom"/>
          </w:tcPr>
          <w:p w14:paraId="2AC7940B" w14:textId="28C0A2B2" w:rsidR="00180CF4" w:rsidRPr="00167526" w:rsidRDefault="00180CF4" w:rsidP="00180CF4">
            <w:pPr>
              <w:ind w:firstLine="0"/>
              <w:jc w:val="left"/>
              <w:rPr>
                <w:bCs/>
              </w:rPr>
            </w:pPr>
            <w:r w:rsidRPr="00167526">
              <w:rPr>
                <w:bCs/>
              </w:rPr>
              <w:t>РОЗДІЛ 1. ТЕОРЕТИЧНИЙ ……………………………………</w:t>
            </w:r>
            <w:r w:rsidR="00346B98" w:rsidRPr="00167526">
              <w:rPr>
                <w:bCs/>
              </w:rPr>
              <w:t>………</w:t>
            </w:r>
            <w:r w:rsidR="00D70BBE">
              <w:rPr>
                <w:bCs/>
              </w:rPr>
              <w:t>5</w:t>
            </w:r>
          </w:p>
        </w:tc>
        <w:tc>
          <w:tcPr>
            <w:tcW w:w="951" w:type="dxa"/>
          </w:tcPr>
          <w:p w14:paraId="458746E8" w14:textId="77777777" w:rsidR="00180CF4" w:rsidRPr="00167526" w:rsidRDefault="00180CF4">
            <w:pPr>
              <w:spacing w:after="200" w:line="276" w:lineRule="auto"/>
              <w:ind w:firstLine="0"/>
              <w:jc w:val="left"/>
              <w:rPr>
                <w:bCs/>
              </w:rPr>
            </w:pPr>
          </w:p>
        </w:tc>
      </w:tr>
      <w:tr w:rsidR="00180CF4" w:rsidRPr="00167526" w14:paraId="55960847" w14:textId="77777777" w:rsidTr="005E0D04">
        <w:tc>
          <w:tcPr>
            <w:tcW w:w="8688" w:type="dxa"/>
            <w:vAlign w:val="bottom"/>
          </w:tcPr>
          <w:p w14:paraId="3E0EC36A" w14:textId="5379AF54" w:rsidR="00180CF4" w:rsidRPr="00167526" w:rsidRDefault="00180CF4" w:rsidP="00180CF4">
            <w:pPr>
              <w:ind w:firstLine="0"/>
              <w:jc w:val="left"/>
              <w:rPr>
                <w:bCs/>
              </w:rPr>
            </w:pPr>
            <w:r w:rsidRPr="00167526">
              <w:rPr>
                <w:bCs/>
              </w:rPr>
              <w:t>РОЗДІЛ 2. ПРАКТИЧНИЙ ………………………………………</w:t>
            </w:r>
            <w:r w:rsidR="00346B98" w:rsidRPr="00167526">
              <w:rPr>
                <w:bCs/>
              </w:rPr>
              <w:t>…….</w:t>
            </w:r>
            <w:r w:rsidR="00D70BBE">
              <w:rPr>
                <w:bCs/>
              </w:rPr>
              <w:t>14</w:t>
            </w:r>
          </w:p>
        </w:tc>
        <w:tc>
          <w:tcPr>
            <w:tcW w:w="951" w:type="dxa"/>
          </w:tcPr>
          <w:p w14:paraId="576B973E" w14:textId="77777777" w:rsidR="00180CF4" w:rsidRPr="00167526" w:rsidRDefault="00180CF4">
            <w:pPr>
              <w:spacing w:after="200" w:line="276" w:lineRule="auto"/>
              <w:ind w:firstLine="0"/>
              <w:jc w:val="left"/>
              <w:rPr>
                <w:bCs/>
              </w:rPr>
            </w:pPr>
          </w:p>
        </w:tc>
      </w:tr>
      <w:tr w:rsidR="00180CF4" w:rsidRPr="00167526" w14:paraId="0FBC288D" w14:textId="77777777" w:rsidTr="005E0D04">
        <w:tc>
          <w:tcPr>
            <w:tcW w:w="8688" w:type="dxa"/>
            <w:vAlign w:val="bottom"/>
          </w:tcPr>
          <w:p w14:paraId="77C87510" w14:textId="3C03436B" w:rsidR="00180CF4" w:rsidRPr="00167526" w:rsidRDefault="00180CF4" w:rsidP="00180CF4">
            <w:pPr>
              <w:ind w:firstLine="0"/>
              <w:jc w:val="left"/>
              <w:rPr>
                <w:bCs/>
              </w:rPr>
            </w:pPr>
            <w:r w:rsidRPr="00167526">
              <w:rPr>
                <w:bCs/>
              </w:rPr>
              <w:t>ВИСНОВКИ ………………………………………………………</w:t>
            </w:r>
            <w:r w:rsidR="00D70BBE">
              <w:rPr>
                <w:bCs/>
              </w:rPr>
              <w:t>…….22</w:t>
            </w:r>
          </w:p>
        </w:tc>
        <w:tc>
          <w:tcPr>
            <w:tcW w:w="951" w:type="dxa"/>
          </w:tcPr>
          <w:p w14:paraId="603FEEE1" w14:textId="77777777" w:rsidR="00180CF4" w:rsidRPr="00167526" w:rsidRDefault="00180CF4">
            <w:pPr>
              <w:spacing w:after="200" w:line="276" w:lineRule="auto"/>
              <w:ind w:firstLine="0"/>
              <w:jc w:val="left"/>
              <w:rPr>
                <w:bCs/>
              </w:rPr>
            </w:pPr>
          </w:p>
        </w:tc>
      </w:tr>
      <w:tr w:rsidR="00180CF4" w:rsidRPr="00167526" w14:paraId="64EADAB5" w14:textId="77777777" w:rsidTr="005E0D04">
        <w:tc>
          <w:tcPr>
            <w:tcW w:w="8688" w:type="dxa"/>
            <w:vAlign w:val="bottom"/>
          </w:tcPr>
          <w:p w14:paraId="406C5189" w14:textId="3B3104CE" w:rsidR="00180CF4" w:rsidRPr="00D70BBE" w:rsidRDefault="0083090D" w:rsidP="00180CF4">
            <w:pPr>
              <w:ind w:firstLine="0"/>
              <w:jc w:val="left"/>
              <w:rPr>
                <w:bCs/>
                <w:lang w:val="ru-RU"/>
              </w:rPr>
            </w:pPr>
            <w:r w:rsidRPr="00167526">
              <w:rPr>
                <w:bCs/>
              </w:rPr>
              <w:t xml:space="preserve">ПЕРЕЛІК ДЖЕРЕЛ ПОСИЛАНЬ </w:t>
            </w:r>
            <w:r w:rsidR="00180CF4" w:rsidRPr="00167526">
              <w:rPr>
                <w:bCs/>
              </w:rPr>
              <w:t>………………………</w:t>
            </w:r>
            <w:r w:rsidR="00346B98" w:rsidRPr="00167526">
              <w:rPr>
                <w:bCs/>
              </w:rPr>
              <w:t>……</w:t>
            </w:r>
            <w:r w:rsidRPr="00167526">
              <w:rPr>
                <w:bCs/>
              </w:rPr>
              <w:t>………</w:t>
            </w:r>
            <w:r w:rsidR="00D70BBE">
              <w:rPr>
                <w:bCs/>
              </w:rPr>
              <w:t>...23</w:t>
            </w:r>
            <w:r w:rsidR="00D70BBE">
              <w:rPr>
                <w:bCs/>
              </w:rPr>
              <w:br/>
            </w:r>
            <w:r w:rsidR="00D70BBE">
              <w:rPr>
                <w:bCs/>
                <w:lang w:val="ru-RU"/>
              </w:rPr>
              <w:t>ДОДАТОК………………………………………………………………..24</w:t>
            </w:r>
          </w:p>
        </w:tc>
        <w:tc>
          <w:tcPr>
            <w:tcW w:w="951" w:type="dxa"/>
          </w:tcPr>
          <w:p w14:paraId="1680C3F9" w14:textId="77777777" w:rsidR="00180CF4" w:rsidRPr="00167526" w:rsidRDefault="00180CF4">
            <w:pPr>
              <w:spacing w:after="200" w:line="276" w:lineRule="auto"/>
              <w:ind w:firstLine="0"/>
              <w:jc w:val="left"/>
              <w:rPr>
                <w:bCs/>
              </w:rPr>
            </w:pPr>
          </w:p>
        </w:tc>
      </w:tr>
    </w:tbl>
    <w:p w14:paraId="2BA4AEB7" w14:textId="77777777" w:rsidR="00180CF4" w:rsidRDefault="00180CF4">
      <w:pPr>
        <w:spacing w:after="200" w:line="276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67CF5F8C" w14:textId="77777777" w:rsidR="000F5235" w:rsidRPr="000E6BF0" w:rsidRDefault="000E6BF0" w:rsidP="0065640C">
      <w:pPr>
        <w:jc w:val="center"/>
        <w:rPr>
          <w:b/>
        </w:rPr>
      </w:pPr>
      <w:r w:rsidRPr="000E6BF0">
        <w:rPr>
          <w:b/>
        </w:rPr>
        <w:lastRenderedPageBreak/>
        <w:t>ВСТУП</w:t>
      </w:r>
    </w:p>
    <w:p w14:paraId="19915920" w14:textId="77777777" w:rsidR="000E6BF0" w:rsidRDefault="000E6BF0" w:rsidP="000E6BF0"/>
    <w:p w14:paraId="53786B57" w14:textId="4D4FF0A6" w:rsidR="00E40F85" w:rsidRPr="00D70BBE" w:rsidRDefault="000E6BF0" w:rsidP="00E4299D">
      <w:pPr>
        <w:rPr>
          <w:lang w:val="ru-RU"/>
        </w:rPr>
      </w:pPr>
      <w:r w:rsidRPr="000E6BF0">
        <w:rPr>
          <w:b/>
        </w:rPr>
        <w:t>Актуальність теми</w:t>
      </w:r>
      <w:r w:rsidR="00E4299D">
        <w:t>. Зараз як ніколи важливо щоб люди отримували достовірну інформацію.</w:t>
      </w:r>
      <w:r w:rsidR="00D70BBE">
        <w:rPr>
          <w:lang w:val="ru-RU"/>
        </w:rPr>
        <w:t xml:space="preserve"> </w:t>
      </w:r>
      <w:r w:rsidR="00D70BBE">
        <w:t>Як окремий тип інформаційних систем можна виділити веб-системи. Веб-системи — це потужні веб-додатки, які мають систему розмежування прав доступу і призначенні для надання персоналізованого доступу до веб-ресурсу великій кількості користувачів, та складаються з декількох веб-програм.</w:t>
      </w:r>
    </w:p>
    <w:p w14:paraId="339290F1" w14:textId="6455155C" w:rsidR="00E40F85" w:rsidRDefault="00E40F85" w:rsidP="001003EB">
      <w:r w:rsidRPr="000E6BF0">
        <w:rPr>
          <w:b/>
        </w:rPr>
        <w:t>Мета роботи</w:t>
      </w:r>
      <w:r>
        <w:t>.</w:t>
      </w:r>
      <w:r w:rsidR="00E4299D">
        <w:t xml:space="preserve"> Метою роботи є створення </w:t>
      </w:r>
      <w:r w:rsidR="0016218F">
        <w:rPr>
          <w:szCs w:val="28"/>
        </w:rPr>
        <w:t>сайту-візитки музичного гурту</w:t>
      </w:r>
      <w:r w:rsidR="00E4299D">
        <w:rPr>
          <w:szCs w:val="28"/>
        </w:rPr>
        <w:t>.</w:t>
      </w:r>
    </w:p>
    <w:p w14:paraId="18CF4BAA" w14:textId="77777777" w:rsidR="00E40F85" w:rsidRDefault="00E40F85" w:rsidP="000E6BF0">
      <w:r>
        <w:t xml:space="preserve">Для досягнення поставленої мети в курсовій роботі сформульовані та вирішені наступні </w:t>
      </w:r>
      <w:r w:rsidRPr="000E6BF0">
        <w:rPr>
          <w:b/>
        </w:rPr>
        <w:t>задачі дослідження</w:t>
      </w:r>
      <w:r>
        <w:t>:</w:t>
      </w:r>
    </w:p>
    <w:p w14:paraId="639671A0" w14:textId="6187BFA8" w:rsidR="00E40F85" w:rsidRDefault="00E4299D" w:rsidP="000E6BF0">
      <w:pPr>
        <w:pStyle w:val="a3"/>
        <w:numPr>
          <w:ilvl w:val="0"/>
          <w:numId w:val="1"/>
        </w:numPr>
      </w:pPr>
      <w:r>
        <w:t>Визначити які елементи будуть використані у веб</w:t>
      </w:r>
      <w:r w:rsidR="0016218F">
        <w:t>-</w:t>
      </w:r>
      <w:r>
        <w:t>сторінці</w:t>
      </w:r>
    </w:p>
    <w:p w14:paraId="1D920229" w14:textId="266FCC3B" w:rsidR="00E40F85" w:rsidRDefault="00E4299D" w:rsidP="000E6BF0">
      <w:pPr>
        <w:pStyle w:val="a3"/>
        <w:numPr>
          <w:ilvl w:val="0"/>
          <w:numId w:val="1"/>
        </w:numPr>
      </w:pPr>
      <w:r>
        <w:t>Визначити якою мовою програмування буде написана веб</w:t>
      </w:r>
      <w:r w:rsidR="0016218F">
        <w:t>-</w:t>
      </w:r>
      <w:r>
        <w:t>сторінка</w:t>
      </w:r>
    </w:p>
    <w:p w14:paraId="05699C1D" w14:textId="5F2A4FE4" w:rsidR="00E40F85" w:rsidRDefault="00E4299D" w:rsidP="000E6BF0">
      <w:pPr>
        <w:pStyle w:val="a3"/>
        <w:numPr>
          <w:ilvl w:val="0"/>
          <w:numId w:val="1"/>
        </w:numPr>
      </w:pPr>
      <w:r>
        <w:t>Створити веб</w:t>
      </w:r>
      <w:r w:rsidR="0016218F">
        <w:t>-</w:t>
      </w:r>
      <w:r>
        <w:t>сторінку</w:t>
      </w:r>
    </w:p>
    <w:p w14:paraId="3F96C75F" w14:textId="01A1E479" w:rsidR="00E40F85" w:rsidRPr="001003EB" w:rsidRDefault="00E40F85" w:rsidP="002248A2">
      <w:pPr>
        <w:pStyle w:val="a3"/>
        <w:ind w:left="0"/>
      </w:pPr>
      <w:r w:rsidRPr="000E6BF0">
        <w:rPr>
          <w:b/>
        </w:rPr>
        <w:t>Об’єктом дослідження</w:t>
      </w:r>
      <w:r w:rsidR="001003EB">
        <w:t xml:space="preserve"> є веб</w:t>
      </w:r>
      <w:r w:rsidR="0016218F">
        <w:t>-сторінка музичного гурту</w:t>
      </w:r>
      <w:r w:rsidR="002248A2" w:rsidRPr="001003EB">
        <w:t>.</w:t>
      </w:r>
    </w:p>
    <w:p w14:paraId="166B6241" w14:textId="7F9B42B7" w:rsidR="00E40F85" w:rsidRPr="001003EB" w:rsidRDefault="00E40F85" w:rsidP="002248A2">
      <w:pPr>
        <w:pStyle w:val="a5"/>
        <w:spacing w:line="360" w:lineRule="auto"/>
        <w:rPr>
          <w:sz w:val="28"/>
          <w:szCs w:val="28"/>
          <w:lang w:val="ru-RU"/>
        </w:rPr>
      </w:pPr>
      <w:r w:rsidRPr="001003EB">
        <w:rPr>
          <w:b/>
          <w:sz w:val="28"/>
          <w:szCs w:val="28"/>
        </w:rPr>
        <w:t>Предметом дослідження</w:t>
      </w:r>
      <w:r w:rsidRPr="001003EB">
        <w:rPr>
          <w:sz w:val="28"/>
          <w:szCs w:val="28"/>
        </w:rPr>
        <w:t xml:space="preserve"> є </w:t>
      </w:r>
      <w:r w:rsidR="001003EB">
        <w:rPr>
          <w:sz w:val="28"/>
          <w:szCs w:val="28"/>
        </w:rPr>
        <w:t>використання сучасних технологій у процесі створення веб</w:t>
      </w:r>
      <w:r w:rsidR="0016218F">
        <w:rPr>
          <w:sz w:val="28"/>
          <w:szCs w:val="28"/>
        </w:rPr>
        <w:t>-</w:t>
      </w:r>
      <w:r w:rsidR="001003EB">
        <w:rPr>
          <w:sz w:val="28"/>
          <w:szCs w:val="28"/>
        </w:rPr>
        <w:t>сторінок.</w:t>
      </w:r>
    </w:p>
    <w:p w14:paraId="30A509D1" w14:textId="77777777" w:rsidR="00E40F85" w:rsidRDefault="00E40F85" w:rsidP="000E6BF0">
      <w:pPr>
        <w:pStyle w:val="a3"/>
        <w:ind w:left="0"/>
      </w:pPr>
      <w:r w:rsidRPr="00E40F85">
        <w:rPr>
          <w:b/>
        </w:rPr>
        <w:t>Методи дослідження</w:t>
      </w:r>
      <w:r>
        <w:t>: Теоретичною базою для вирішення сформульованого завдання є роботи з вищої математики, чисельних методів розв’язання математичних задач, теорії алгоритмів. Поряд з аналітичними розрахунками у роботі використовуються розрахунки виконані за допомогою комп’ютерного програмного забезпечення.</w:t>
      </w:r>
    </w:p>
    <w:p w14:paraId="4676653A" w14:textId="77777777" w:rsidR="00E40F85" w:rsidRDefault="00E40F85" w:rsidP="000E6BF0">
      <w:pPr>
        <w:pStyle w:val="a3"/>
        <w:ind w:left="0"/>
      </w:pPr>
      <w:r>
        <w:rPr>
          <w:b/>
        </w:rPr>
        <w:t xml:space="preserve">Достовірність отриманих результатів </w:t>
      </w:r>
      <w:r>
        <w:t>підтверджуєт</w:t>
      </w:r>
      <w:r w:rsidRPr="00E40F85">
        <w:t>ься тим, що вони не суперечать відомим теоретичним положенням, а також перевіряються шляхом розв’язання поставленої задачі альтернативними методами з наступним порівнянням результатів.</w:t>
      </w:r>
    </w:p>
    <w:p w14:paraId="471634CB" w14:textId="77777777" w:rsidR="00E40F85" w:rsidRPr="00E40F85" w:rsidRDefault="00E40F85" w:rsidP="000E6BF0">
      <w:pPr>
        <w:pStyle w:val="a3"/>
        <w:ind w:left="0"/>
      </w:pPr>
      <w:r>
        <w:rPr>
          <w:b/>
        </w:rPr>
        <w:t xml:space="preserve">Особистий внесок. </w:t>
      </w:r>
      <w:r>
        <w:t>Аналіз теоретичних матеріалів та практичні розрахунки було виконано автором самостійно, без сторонньої допомоги.</w:t>
      </w:r>
    </w:p>
    <w:p w14:paraId="39F4179A" w14:textId="0C015C9A" w:rsidR="00346B98" w:rsidRDefault="00E40F85" w:rsidP="000E6BF0">
      <w:pPr>
        <w:pStyle w:val="a3"/>
        <w:ind w:left="0"/>
      </w:pPr>
      <w:r>
        <w:rPr>
          <w:b/>
        </w:rPr>
        <w:lastRenderedPageBreak/>
        <w:t xml:space="preserve">Обсяг та структура роботи. </w:t>
      </w:r>
      <w:r>
        <w:t>Курсова робота складається з вступу, двох розділів</w:t>
      </w:r>
      <w:r w:rsidR="005E0D04">
        <w:t xml:space="preserve"> та</w:t>
      </w:r>
      <w:r w:rsidR="000E6BF0">
        <w:t xml:space="preserve"> висновків</w:t>
      </w:r>
      <w:r w:rsidR="000E6BF0" w:rsidRPr="005E0D04">
        <w:t>.</w:t>
      </w:r>
      <w:r w:rsidR="000E6BF0">
        <w:t xml:space="preserve"> Загальний об</w:t>
      </w:r>
      <w:r w:rsidR="00A100D7">
        <w:t xml:space="preserve">сяг курсової роботи становить 36 сторінок, 14 </w:t>
      </w:r>
      <w:r w:rsidR="000E6BF0">
        <w:t xml:space="preserve">рисунків, список </w:t>
      </w:r>
      <w:r w:rsidR="00A100D7">
        <w:t>використаних джерел містить 6</w:t>
      </w:r>
      <w:r w:rsidR="005E0D04">
        <w:t xml:space="preserve"> </w:t>
      </w:r>
      <w:r w:rsidR="000E6BF0">
        <w:t>найменувань.</w:t>
      </w:r>
    </w:p>
    <w:p w14:paraId="643A5033" w14:textId="77777777" w:rsidR="00346B98" w:rsidRDefault="00346B98">
      <w:pPr>
        <w:spacing w:after="200" w:line="276" w:lineRule="auto"/>
        <w:ind w:firstLine="0"/>
        <w:jc w:val="left"/>
      </w:pPr>
      <w:r>
        <w:br w:type="page"/>
      </w:r>
    </w:p>
    <w:p w14:paraId="4115E2D5" w14:textId="4A391786" w:rsidR="003E1FF0" w:rsidRDefault="00346B98" w:rsidP="003E1FF0">
      <w:pPr>
        <w:pStyle w:val="1"/>
        <w:jc w:val="center"/>
      </w:pPr>
      <w:r>
        <w:lastRenderedPageBreak/>
        <w:t>РОЗДІЛ 1. ТЕОРЕТИЧНИЙ</w:t>
      </w:r>
    </w:p>
    <w:p w14:paraId="0B4842DB" w14:textId="36C85AE8" w:rsidR="003E1FF0" w:rsidRDefault="003E1FF0" w:rsidP="003E1FF0"/>
    <w:p w14:paraId="0556E283" w14:textId="77777777" w:rsidR="00F0736E" w:rsidRPr="00F0736E" w:rsidRDefault="00F0736E" w:rsidP="00F0736E">
      <w:pPr>
        <w:pStyle w:val="1"/>
        <w:rPr>
          <w:rFonts w:cs="Times New Roman"/>
        </w:rPr>
      </w:pPr>
      <w:r w:rsidRPr="00F0736E">
        <w:rPr>
          <w:rFonts w:cs="Times New Roman"/>
        </w:rPr>
        <w:t>Створення сайту візитки</w:t>
      </w:r>
    </w:p>
    <w:p w14:paraId="20F05A77" w14:textId="77777777" w:rsidR="00F0736E" w:rsidRDefault="00F0736E" w:rsidP="00F0736E">
      <w:pPr>
        <w:pStyle w:val="af1"/>
        <w:spacing w:line="360" w:lineRule="auto"/>
        <w:ind w:firstLine="709"/>
        <w:jc w:val="both"/>
        <w:rPr>
          <w:sz w:val="28"/>
          <w:szCs w:val="28"/>
        </w:rPr>
      </w:pPr>
      <w:r w:rsidRPr="00F0736E">
        <w:rPr>
          <w:sz w:val="28"/>
          <w:szCs w:val="28"/>
        </w:rPr>
        <w:t>Створення сайту візитки досить швидкий процес, він складається всього з декількох сторінок. Це проста однорівнева структура, що не припускає вкладених розділів. Оптимальний варіант для тих, кому потрібно розмістити основну інформацію про компанію, діяльність - традиційних, для сайту-візитки 5 стор</w:t>
      </w:r>
      <w:r>
        <w:rPr>
          <w:sz w:val="28"/>
          <w:szCs w:val="28"/>
        </w:rPr>
        <w:t>інок для цього цілком достатньо.</w:t>
      </w:r>
    </w:p>
    <w:p w14:paraId="77C0226B" w14:textId="26D6FE8E" w:rsidR="00F0736E" w:rsidRPr="00F0736E" w:rsidRDefault="00F0736E" w:rsidP="00F0736E">
      <w:pPr>
        <w:pStyle w:val="af1"/>
        <w:spacing w:line="360" w:lineRule="auto"/>
        <w:ind w:firstLine="709"/>
        <w:jc w:val="both"/>
        <w:rPr>
          <w:b/>
          <w:sz w:val="28"/>
          <w:szCs w:val="28"/>
        </w:rPr>
      </w:pPr>
      <w:r w:rsidRPr="00F0736E">
        <w:rPr>
          <w:b/>
          <w:sz w:val="28"/>
          <w:szCs w:val="28"/>
        </w:rPr>
        <w:t>Складові сайту-візитки</w:t>
      </w:r>
    </w:p>
    <w:p w14:paraId="20F549D3" w14:textId="79DD93AF" w:rsidR="00F0736E" w:rsidRDefault="00F0736E" w:rsidP="00F0736E">
      <w:pPr>
        <w:rPr>
          <w:rFonts w:cs="Times New Roman"/>
          <w:szCs w:val="28"/>
        </w:rPr>
      </w:pPr>
      <w:r w:rsidRPr="00F0736E">
        <w:rPr>
          <w:rFonts w:cs="Times New Roman"/>
          <w:szCs w:val="28"/>
        </w:rPr>
        <w:t>На створення сайту-візитки можна дивитися по-різному. Залежно від поставлених цілей, такий сайт може принести неоціненну користь, або ж навпаки бути безглуздим.</w:t>
      </w:r>
    </w:p>
    <w:p w14:paraId="4477A533" w14:textId="77777777" w:rsidR="00F0736E" w:rsidRPr="00F0736E" w:rsidRDefault="00F0736E" w:rsidP="00F0736E">
      <w:pPr>
        <w:rPr>
          <w:rFonts w:cs="Times New Roman"/>
          <w:szCs w:val="28"/>
        </w:rPr>
      </w:pPr>
    </w:p>
    <w:p w14:paraId="37D63DA0" w14:textId="77777777" w:rsidR="00F0736E" w:rsidRPr="00F0736E" w:rsidRDefault="00F0736E" w:rsidP="00F0736E">
      <w:pPr>
        <w:pStyle w:val="4"/>
        <w:spacing w:before="0"/>
        <w:rPr>
          <w:rFonts w:ascii="Times New Roman" w:hAnsi="Times New Roman" w:cs="Times New Roman"/>
          <w:b/>
          <w:i w:val="0"/>
          <w:color w:val="auto"/>
          <w:szCs w:val="28"/>
        </w:rPr>
      </w:pPr>
      <w:r w:rsidRPr="00F0736E">
        <w:rPr>
          <w:rFonts w:ascii="Times New Roman" w:hAnsi="Times New Roman" w:cs="Times New Roman"/>
          <w:b/>
          <w:i w:val="0"/>
          <w:color w:val="auto"/>
          <w:szCs w:val="28"/>
        </w:rPr>
        <w:t>Особливості сайту візитки</w:t>
      </w:r>
    </w:p>
    <w:p w14:paraId="1BB95319" w14:textId="6508B97E" w:rsidR="00F0736E" w:rsidRPr="00F0736E" w:rsidRDefault="00F0736E" w:rsidP="00F0736E">
      <w:pPr>
        <w:pStyle w:val="af1"/>
        <w:spacing w:line="360" w:lineRule="auto"/>
        <w:ind w:firstLine="709"/>
        <w:jc w:val="both"/>
        <w:rPr>
          <w:rFonts w:ascii="Arial" w:hAnsi="Arial" w:cs="Arial"/>
          <w:color w:val="201F1E"/>
        </w:rPr>
      </w:pPr>
      <w:r w:rsidRPr="00F0736E">
        <w:rPr>
          <w:sz w:val="28"/>
          <w:szCs w:val="28"/>
        </w:rPr>
        <w:t>Дуже важливо весь час пам'ятати про те, що сайт-візитка названий так неспроста. Ці віртуальні сторінки, по суті, нічим не відрізняються від своїх паперових і пластикових аналогів, а тому, якщо раптом вам раптово і несвідомо захочеться влаштувати на своєму симпатичному сайті інтерактивну галерею, подумайте, як би на вас подивилися в друкарні, попроси ви розмістити на візитці фото-презентацію вашої компанії.</w:t>
      </w:r>
    </w:p>
    <w:p w14:paraId="55376A79" w14:textId="77777777" w:rsidR="00AE3491" w:rsidRDefault="00AE3491" w:rsidP="003E1FF0"/>
    <w:p w14:paraId="6623E24C" w14:textId="0F268E8D" w:rsidR="003E1FF0" w:rsidRPr="003E1FF0" w:rsidRDefault="003E1FF0" w:rsidP="003E1FF0">
      <w:r w:rsidRPr="003E1FF0">
        <w:t xml:space="preserve">Найпростіша </w:t>
      </w:r>
      <w:r w:rsidRPr="003E1FF0">
        <w:rPr>
          <w:lang w:val="en-US"/>
        </w:rPr>
        <w:t>HTML</w:t>
      </w:r>
      <w:r w:rsidRPr="003E1FF0">
        <w:t xml:space="preserve">-сторінка </w:t>
      </w:r>
      <w:r>
        <w:t xml:space="preserve">складається як мінімум </w:t>
      </w:r>
      <w:r w:rsidRPr="003E1FF0">
        <w:t>з</w:t>
      </w:r>
      <w:r w:rsidRPr="003E1FF0">
        <w:rPr>
          <w:lang w:val="en-US"/>
        </w:rPr>
        <w:t> </w:t>
      </w:r>
      <w:r w:rsidRPr="003E1FF0">
        <w:t>тр</w:t>
      </w:r>
      <w:r>
        <w:t>ьох тегі</w:t>
      </w:r>
      <w:r w:rsidRPr="003E1FF0">
        <w:t>в:</w:t>
      </w:r>
      <w:r w:rsidRPr="003E1FF0">
        <w:rPr>
          <w:lang w:val="en-US"/>
        </w:rPr>
        <w:t> </w:t>
      </w:r>
      <w:r w:rsidRPr="003E1FF0">
        <w:t>&lt;</w:t>
      </w:r>
      <w:r w:rsidRPr="003E1FF0">
        <w:rPr>
          <w:lang w:val="en-US"/>
        </w:rPr>
        <w:t>html</w:t>
      </w:r>
      <w:r w:rsidRPr="003E1FF0">
        <w:t>&gt;,</w:t>
      </w:r>
      <w:r w:rsidRPr="003E1FF0">
        <w:rPr>
          <w:lang w:val="en-US"/>
        </w:rPr>
        <w:t> </w:t>
      </w:r>
      <w:r w:rsidRPr="003E1FF0">
        <w:t>&lt;</w:t>
      </w:r>
      <w:r w:rsidRPr="003E1FF0">
        <w:rPr>
          <w:lang w:val="en-US"/>
        </w:rPr>
        <w:t>head</w:t>
      </w:r>
      <w:r w:rsidRPr="003E1FF0">
        <w:t>&gt;</w:t>
      </w:r>
      <w:r w:rsidRPr="003E1FF0">
        <w:rPr>
          <w:lang w:val="en-US"/>
        </w:rPr>
        <w:t> </w:t>
      </w:r>
      <w:r w:rsidRPr="003E1FF0">
        <w:t>и</w:t>
      </w:r>
      <w:r w:rsidRPr="003E1FF0">
        <w:rPr>
          <w:lang w:val="en-US"/>
        </w:rPr>
        <w:t> </w:t>
      </w:r>
      <w:r w:rsidRPr="003E1FF0">
        <w:t>&lt;</w:t>
      </w:r>
      <w:r w:rsidRPr="003E1FF0">
        <w:rPr>
          <w:lang w:val="en-US"/>
        </w:rPr>
        <w:t>body</w:t>
      </w:r>
      <w:r w:rsidRPr="003E1FF0">
        <w:t>&gt;.</w:t>
      </w:r>
    </w:p>
    <w:p w14:paraId="433DDA0E" w14:textId="6490387A" w:rsidR="003E1FF0" w:rsidRPr="003E1FF0" w:rsidRDefault="003E1FF0" w:rsidP="003E1FF0">
      <w:r w:rsidRPr="003E1FF0">
        <w:t xml:space="preserve">Тег &lt;html&gt; розташовується в документі відразу після доктайпу і містить решту тегів, включаючи &lt;head&gt; і &lt;body&gt;. Тегу &lt;html&gt; зазвичай додають важливий атрибут lang (скорочення від англійського «language»), у якому </w:t>
      </w:r>
      <w:r w:rsidRPr="003E1FF0">
        <w:lastRenderedPageBreak/>
        <w:t xml:space="preserve">задається мова документа. Наш сайт буде </w:t>
      </w:r>
      <w:r>
        <w:t>україномовним</w:t>
      </w:r>
      <w:r w:rsidRPr="003E1FF0">
        <w:t>, тому в lang пропишемо таке значення:</w:t>
      </w:r>
      <w:r>
        <w:t xml:space="preserve"> &lt;html lang="</w:t>
      </w:r>
      <w:r>
        <w:rPr>
          <w:lang w:val="en-US"/>
        </w:rPr>
        <w:t>ua</w:t>
      </w:r>
      <w:r w:rsidRPr="003E1FF0">
        <w:t>"&gt;</w:t>
      </w:r>
    </w:p>
    <w:p w14:paraId="36E31DE2" w14:textId="0A4E6E3E" w:rsidR="003E1FF0" w:rsidRDefault="003E1FF0" w:rsidP="003E1FF0">
      <w:r w:rsidRPr="003E1FF0">
        <w:t>Тег &lt;head&gt; зберігає важливу службову інформацію, а в тезі &lt;body&gt; зберігається вміст сторінки, що відображається у вікні браузера. Всі тексти та картинки ми додаватимемо всередину &lt;body&gt;. У документі теги head та body можуть бути використані лише один раз.</w:t>
      </w:r>
    </w:p>
    <w:p w14:paraId="7DE7F7F8" w14:textId="24B2081E" w:rsidR="003E1FF0" w:rsidRDefault="003E1FF0" w:rsidP="003E1FF0">
      <w:r w:rsidRPr="003E1FF0">
        <w:t>Ще один елемент, який знаходиться в &lt;head&gt; - це тег &lt;title&gt;. У ньому задається заголовок сторінки, який відображаєт</w:t>
      </w:r>
      <w:r>
        <w:t>ься у вкладках браузера.</w:t>
      </w:r>
    </w:p>
    <w:p w14:paraId="21F96D5B" w14:textId="78217D31" w:rsidR="003E1FF0" w:rsidRPr="003E1FF0" w:rsidRDefault="003E1FF0" w:rsidP="003E1FF0">
      <w:r>
        <w:t>Т</w:t>
      </w:r>
      <w:r w:rsidRPr="003E1FF0">
        <w:t>ег &lt;head&gt; призначений для зберігання службової інформації про сторінку. Він розташовується першим у тезі &lt;html&gt;, одразу перед &lt;body&gt;.</w:t>
      </w:r>
    </w:p>
    <w:p w14:paraId="05CE1E04" w14:textId="77777777" w:rsidR="003E1FF0" w:rsidRPr="003E1FF0" w:rsidRDefault="003E1FF0" w:rsidP="003E1FF0">
      <w:pPr>
        <w:rPr>
          <w:lang w:val="ru-RU"/>
        </w:rPr>
      </w:pPr>
      <w:r w:rsidRPr="003E1FF0">
        <w:t>Всередині &lt;head&gt; зазвичай міститься заголовок, ключові слова, опис сторінки та інші службові дані. Також у ньому підключаються зовнішні ресурси, наприклад, стилі. Вміст цього тега не відображається безпосередньо на сторінці.</w:t>
      </w:r>
    </w:p>
    <w:p w14:paraId="4C7C422F" w14:textId="051D995A" w:rsidR="003E1FF0" w:rsidRPr="003E1FF0" w:rsidRDefault="003E1FF0" w:rsidP="003E1FF0">
      <w:r w:rsidRPr="003E1FF0">
        <w:t>Ще один елемент, який знаходиться в &lt;head&gt; - це тег &lt;title&gt;. У ньому задається заголовок сторінки, який від</w:t>
      </w:r>
      <w:r>
        <w:t>ображається у вкладках браузера.</w:t>
      </w:r>
    </w:p>
    <w:p w14:paraId="0B58463F" w14:textId="1D0A1FE6" w:rsidR="003E1FF0" w:rsidRDefault="003E1FF0" w:rsidP="003E1FF0">
      <w:r w:rsidRPr="003E1FF0">
        <w:t>Текст у &lt;title&gt; повинен описувати вміст документа загалом. По заголовку має бути зрозуміло, про що ця сторінка, навіть коли вона не відкрита в браузері, а відображається в результатах пошуку або браузерних закладках.</w:t>
      </w:r>
    </w:p>
    <w:p w14:paraId="6C4A4F09" w14:textId="77777777" w:rsidR="003E1FF0" w:rsidRPr="003E1FF0" w:rsidRDefault="003E1FF0" w:rsidP="003E1FF0">
      <w:r w:rsidRPr="003E1FF0">
        <w:t>Зараз ми проектуємо структуру сторінок на рівні великих блоків (введення, основний зміст, висновок тощо) і для цього нам потрібні відповідні теги.</w:t>
      </w:r>
    </w:p>
    <w:p w14:paraId="79C70DF8" w14:textId="77777777" w:rsidR="003E1FF0" w:rsidRPr="003E1FF0" w:rsidRDefault="003E1FF0" w:rsidP="003E1FF0"/>
    <w:p w14:paraId="646FCD1E" w14:textId="77777777" w:rsidR="003E1FF0" w:rsidRPr="00470B52" w:rsidRDefault="003E1FF0" w:rsidP="003E1FF0">
      <w:pPr>
        <w:rPr>
          <w:lang w:val="ru-RU"/>
        </w:rPr>
      </w:pPr>
      <w:r w:rsidRPr="003E1FF0">
        <w:t>І перший такий тег – це тег &lt;main&gt;. Він виділяє основний зміст сторінки, який повторюється інших сторінках. І зазвичай, на сторінці використовується один &lt;main&gt;.</w:t>
      </w:r>
    </w:p>
    <w:p w14:paraId="140B3BDC" w14:textId="2E652A5B" w:rsidR="00470B52" w:rsidRPr="00470B52" w:rsidRDefault="00470B52" w:rsidP="00470B52">
      <w:r w:rsidRPr="00470B52">
        <w:t>Крім унікального основного вмісту сторінки, у нас є вступна частина і заключна частина, що повторюються на інших сторінках.</w:t>
      </w:r>
    </w:p>
    <w:p w14:paraId="0E0418AD" w14:textId="77777777" w:rsidR="00470B52" w:rsidRPr="00470B52" w:rsidRDefault="00470B52" w:rsidP="00470B52">
      <w:pPr>
        <w:rPr>
          <w:lang w:val="ru-RU"/>
        </w:rPr>
      </w:pPr>
      <w:r w:rsidRPr="00470B52">
        <w:t>Вступну частину сторінки, яку найчастіше називають «шапкою», описує тег &lt;header&gt;. Аналогічно йому, заключну частину сторінки, або підвал, описує тег &lt;footer&gt;.</w:t>
      </w:r>
    </w:p>
    <w:p w14:paraId="09E64744" w14:textId="10CA7B11" w:rsidR="00470B52" w:rsidRPr="00470B52" w:rsidRDefault="00470B52" w:rsidP="00470B52">
      <w:r w:rsidRPr="00470B52">
        <w:lastRenderedPageBreak/>
        <w:t>Було б добре додати на головну сторінку щось, крім вітання, чи не так? Давайте вставимо в прототип ще один розділ - про ваші навички, поки що з текстом-заглушкою. Тепер у основному змісті, тобто в тезі &lt;main&gt;, з'явилися два смислові розділи: «Привітання» та «Навички». Їх треба якось один від одного відокремити.</w:t>
      </w:r>
    </w:p>
    <w:p w14:paraId="6248B3F9" w14:textId="57C77D87" w:rsidR="00470B52" w:rsidRDefault="00470B52" w:rsidP="00470B52">
      <w:r w:rsidRPr="00470B52">
        <w:t>У цьому нам допоможе спеціальний тег &lt;section&gt;, який означає великий смисловий (або «логічний») розділ. Як зрозуміти, що розділ смисловий? Якщо ви можете дати йому ім'я, що описує його зміст або призначення, це точно він.</w:t>
      </w:r>
    </w:p>
    <w:p w14:paraId="458BAB5B" w14:textId="0A8983BF" w:rsidR="00470B52" w:rsidRPr="00470B52" w:rsidRDefault="00470B52" w:rsidP="00470B52">
      <w:pPr>
        <w:rPr>
          <w:lang w:val="ru-RU"/>
        </w:rPr>
      </w:pPr>
      <w:r w:rsidRPr="00470B52">
        <w:t>Для створення логічного розділу з основною навігацією призначено тег &lt;nav&gt; (скорочення від англійського «navigation»). Зазвичай &lt;nav&gt; включає посилання на інші сторінки або навігацію по поточній сторінці</w:t>
      </w:r>
      <w:r>
        <w:t>.</w:t>
      </w:r>
    </w:p>
    <w:p w14:paraId="43BD89D7" w14:textId="1456C6B3" w:rsidR="00470B52" w:rsidRPr="00470B52" w:rsidRDefault="00470B52" w:rsidP="00470B52">
      <w:r w:rsidRPr="00470B52">
        <w:t>Добре, з великими блоками головної сторінки розібралися. Можемо переходити до внутрішньої сторінки із записом блогу. На ній будуть розташовуватися вже звичні шапка, основний утримання та підвал.</w:t>
      </w:r>
    </w:p>
    <w:p w14:paraId="595DE7E1" w14:textId="77777777" w:rsidR="00470B52" w:rsidRPr="00470B52" w:rsidRDefault="00470B52" w:rsidP="00470B52">
      <w:pPr>
        <w:rPr>
          <w:lang w:val="ru-RU"/>
        </w:rPr>
      </w:pPr>
      <w:r w:rsidRPr="00470B52">
        <w:t>Шапка біля внутрішніх сторінок повторюватиметься: у ній буде блок навігації з посиланням на головну. На головній &lt;nav&gt; був унікальним і потрапив у &lt;main&gt;, на внутрішніх &lt;nav&gt; повторюється, тому ми помістимо його в &lt;header&gt;.</w:t>
      </w:r>
    </w:p>
    <w:p w14:paraId="5438E9AE" w14:textId="77777777" w:rsidR="00470B52" w:rsidRPr="00470B52" w:rsidRDefault="00470B52" w:rsidP="00470B52">
      <w:r w:rsidRPr="00470B52">
        <w:t>Усередині &lt;main&gt; на внутрішній поки що розташовується тільки пост, але пізніше там можуть з'явитися інші розділи, наприклад, хмара тегів. Тому пост одразу потрібно виділити якимось тегом. Може для цього підійде тег &lt;section&gt;? Так, підійде, але є дещо краще!</w:t>
      </w:r>
    </w:p>
    <w:p w14:paraId="26699C64" w14:textId="77777777" w:rsidR="00470B52" w:rsidRPr="00470B52" w:rsidRDefault="00470B52" w:rsidP="00470B52"/>
    <w:p w14:paraId="1A33E6FF" w14:textId="36411588" w:rsidR="00470B52" w:rsidRPr="00470B52" w:rsidRDefault="00470B52" w:rsidP="00470B52">
      <w:r w:rsidRPr="00470B52">
        <w:t>І це тег &lt;article&gt;, який позначає цілісний, закінчений та самостійний фрагмент інформації. А пост у блозі саме такий.</w:t>
      </w:r>
    </w:p>
    <w:p w14:paraId="543179D6" w14:textId="77777777" w:rsidR="00470B52" w:rsidRPr="00470B52" w:rsidRDefault="00470B52" w:rsidP="00470B52">
      <w:r w:rsidRPr="00470B52">
        <w:t>Тег &lt;article&gt;, на відміну &lt;section&gt;, можна вирвати з одного місця і вставити в інше (на іншу сторінку сайту або на інший сайт), і зміст вмісту тега при цьому не загубиться. Приклади: стаття, пост у блозі, повідомлення на форумі тощо.</w:t>
      </w:r>
    </w:p>
    <w:p w14:paraId="759F6A55" w14:textId="5BAB0874" w:rsidR="00470B52" w:rsidRDefault="00470B52" w:rsidP="00470B52">
      <w:r w:rsidRPr="00470B52">
        <w:lastRenderedPageBreak/>
        <w:t>Крім &lt;section&gt; та &lt;article&gt; є ще один великий логічний контейнер. Це тег &lt;aside&gt;.</w:t>
      </w:r>
      <w:r>
        <w:t xml:space="preserve"> </w:t>
      </w:r>
      <w:r w:rsidRPr="00470B52">
        <w:t>Тег &lt;aside&gt; включає додатковий зміст, не пов'язане безпосередньо з основним. Такі блоки часто називають «сайдбарами» або бічними панелями.</w:t>
      </w:r>
    </w:p>
    <w:p w14:paraId="01A2C925" w14:textId="0B99B009" w:rsidR="00470B52" w:rsidRPr="00470B52" w:rsidRDefault="00470B52" w:rsidP="00470B52">
      <w:r w:rsidRPr="00470B52">
        <w:t>Ми перестали прототипувати великі блоки сторінок. Тепер повернемося до головної сторінки і трохи попрацюємо над структурою текстового змісту.</w:t>
      </w:r>
    </w:p>
    <w:p w14:paraId="152AD52F" w14:textId="296B66CA" w:rsidR="00470B52" w:rsidRPr="00470B52" w:rsidRDefault="00470B52" w:rsidP="00470B52">
      <w:r w:rsidRPr="00470B52">
        <w:t>Для створення основної структури тексту використовують заголовки. У HTML існує ціла родина заголовних тегів: від &lt;h1&gt; до &lt;h6&gt;. Тег &lt;h1&gt; позначає найважливіший заголовок (заголовок верхнього рівня), а тег &lt;h6&gt; позначає підзаголовок найнижчого рівня. Літера "h" у назві тега - це перша буква англійського "heading".</w:t>
      </w:r>
    </w:p>
    <w:p w14:paraId="274129AB" w14:textId="51DB7697" w:rsidR="00470B52" w:rsidRDefault="00470B52" w:rsidP="00470B52">
      <w:r w:rsidRPr="00470B52">
        <w:t>Насправді у текстах рідко зустрічаються підзаголовки нижче третього рівня. Тому найчастіше використо</w:t>
      </w:r>
      <w:r>
        <w:t>вуються теги &lt;h1&gt;, &lt;h2&gt; та &lt;h3&gt;.</w:t>
      </w:r>
    </w:p>
    <w:p w14:paraId="4F879E37" w14:textId="06CE9F85" w:rsidR="00470B52" w:rsidRPr="00470B52" w:rsidRDefault="00470B52" w:rsidP="00470B52">
      <w:r w:rsidRPr="00470B52">
        <w:t>Пошукові системи надають особливого значення заголовкам, також правильно розставлені заголовки важливі доступності документа. Тому потрібно вчитися грамотно використати заголовки.</w:t>
      </w:r>
    </w:p>
    <w:p w14:paraId="07100B13" w14:textId="671DEFC8" w:rsidR="00470B52" w:rsidRPr="00470B52" w:rsidRDefault="00470B52" w:rsidP="00470B52">
      <w:r w:rsidRPr="00470B52">
        <w:t>Заголовок &lt;h1&gt; - найважливіший на сторінці. До нього необхідно включати текст, який у цілому визначає зміст сторінки. Дуже важливо, щоб заголовок першого рівня на сторінці був лише один.</w:t>
      </w:r>
    </w:p>
    <w:p w14:paraId="0D859C17" w14:textId="4C85A9AF" w:rsidR="00470B52" w:rsidRDefault="00470B52" w:rsidP="00470B52">
      <w:r w:rsidRPr="00470B52">
        <w:t>На головних сторінках заголовок верхнього рівня часто додають у шапку сайту. У нашому прототипі ми зробимо так само.</w:t>
      </w:r>
    </w:p>
    <w:p w14:paraId="67C8CE8B" w14:textId="77777777" w:rsidR="00470B52" w:rsidRPr="00470B52" w:rsidRDefault="00470B52" w:rsidP="00470B52">
      <w:r w:rsidRPr="00470B52">
        <w:t>Основну структуру тексту створюють за допомогою заголовків, а дрібнішу вибудовують за допомогою параграфів (або абзаців). Для розмітки параграфів призначений тег &lt;p&gt; (від англійської "paragraph").</w:t>
      </w:r>
    </w:p>
    <w:p w14:paraId="6A982779" w14:textId="3F6513A2" w:rsidR="00470B52" w:rsidRDefault="00470B52" w:rsidP="00470B52">
      <w:pPr>
        <w:ind w:firstLine="708"/>
      </w:pPr>
      <w:r w:rsidRPr="00470B52">
        <w:t>За умовчанням абзаци починаються з нового рядка та відокремлюються від решти контенту відступами зверху та знизу. Отже, якщо потрібно відокремити один блок тексту від іншого, вірним рішенням буде укласти їх у теги &lt;p&gt;.</w:t>
      </w:r>
    </w:p>
    <w:p w14:paraId="1080CAC3" w14:textId="78479FC4" w:rsidR="00470B52" w:rsidRPr="00470B52" w:rsidRDefault="00470B52" w:rsidP="00470B52">
      <w:pPr>
        <w:ind w:firstLine="708"/>
      </w:pPr>
      <w:r w:rsidRPr="00470B52">
        <w:t>Важливий тег, який входить у &lt;head&gt; - тег &lt;meta&gt;. Він одиночний, тобто не вимагає парного тега, що закриває, в кінці.</w:t>
      </w:r>
    </w:p>
    <w:p w14:paraId="37EF6552" w14:textId="77777777" w:rsidR="00470B52" w:rsidRPr="00470B52" w:rsidRDefault="00470B52" w:rsidP="00470B52">
      <w:pPr>
        <w:ind w:firstLine="708"/>
        <w:rPr>
          <w:lang w:val="en-US"/>
        </w:rPr>
      </w:pPr>
      <w:r w:rsidRPr="00470B52">
        <w:t xml:space="preserve">За допомогою &lt;meta&gt; можна повідомляти браузеру, пошуковому роботі або іншому пристрої різну службову інформацію (або метаінформацію) про ваш </w:t>
      </w:r>
      <w:r w:rsidRPr="00470B52">
        <w:lastRenderedPageBreak/>
        <w:t>сайт: кодування тексту, опис контенту тощо. Для цього використовуються теги &lt;meta&gt; з різними атрибутами та їх значеннями. Ось деякі з атрибутів: charset, content, http-equiv, name та scheme.</w:t>
      </w:r>
    </w:p>
    <w:p w14:paraId="38ACFB4A" w14:textId="65003624" w:rsidR="00AF7170" w:rsidRPr="00AF7170" w:rsidRDefault="00AF7170" w:rsidP="00AF7170">
      <w:pPr>
        <w:ind w:firstLine="708"/>
      </w:pPr>
      <w:r w:rsidRPr="00AF7170">
        <w:t>Невпорядкований список розмічається тегом &lt;ul&gt; (скорочення «unordered list»). Його використовують, коли порядок елементів не є важливим. Наприклад, для розмітки переліку посилань у меню, переваг товару, інгредієнтів у складі продукту.</w:t>
      </w:r>
    </w:p>
    <w:p w14:paraId="5F311B73" w14:textId="571B1398" w:rsidR="00AF7170" w:rsidRDefault="00AF7170" w:rsidP="00AF7170">
      <w:pPr>
        <w:ind w:firstLine="708"/>
      </w:pPr>
      <w:r w:rsidRPr="00AF7170">
        <w:t>Безпосередньо у тезі &lt;ul&gt; можуть бути лише теги &lt;li&gt; (скорочення від «list item»), які позначають елементи або пункти списку. Пунктів може бути необмежену кількість, але має бути не менше одного.</w:t>
      </w:r>
    </w:p>
    <w:p w14:paraId="1D14F827" w14:textId="7EE0B789" w:rsidR="00AF7170" w:rsidRPr="00AF7170" w:rsidRDefault="00AF7170" w:rsidP="00AF7170">
      <w:pPr>
        <w:ind w:firstLine="708"/>
        <w:rPr>
          <w:lang w:val="ru-RU"/>
        </w:rPr>
      </w:pPr>
      <w:r w:rsidRPr="00AF7170">
        <w:t>За впорядковані списки відповідає тег &lt;ol&gt; (скорочення від ordered list). Як відомо з назви, тут справді важливо, у порядку йдуть елементи. Упорядковані списки підходять для розмітки алгоритмів, інструкцій, рец</w:t>
      </w:r>
      <w:r>
        <w:t xml:space="preserve">ептів, результатів змагань тощо. </w:t>
      </w:r>
      <w:r w:rsidRPr="00AF7170">
        <w:t>Пункти впорядкованого списку також розмічуються за допомогою тега &lt;li&gt;.</w:t>
      </w:r>
    </w:p>
    <w:p w14:paraId="20E6A03C" w14:textId="4B25037E" w:rsidR="0029660B" w:rsidRPr="0029660B" w:rsidRDefault="0029660B" w:rsidP="0029660B">
      <w:pPr>
        <w:ind w:firstLine="708"/>
      </w:pPr>
      <w:r w:rsidRPr="0029660B">
        <w:t>Список описів хороший для розмітки запитань-відповідей, найменувань та визначень, категорій та тем. Він створюється за допомогою трьох тегів:</w:t>
      </w:r>
    </w:p>
    <w:p w14:paraId="4A9DD026" w14:textId="77777777" w:rsidR="0029660B" w:rsidRPr="0029660B" w:rsidRDefault="0029660B" w:rsidP="0029660B">
      <w:pPr>
        <w:ind w:firstLine="708"/>
      </w:pPr>
      <w:r w:rsidRPr="0029660B">
        <w:t>&lt;dl&gt; (скорочення від "description list") позначає сам список описів;</w:t>
      </w:r>
    </w:p>
    <w:p w14:paraId="23471E0B" w14:textId="77777777" w:rsidR="0029660B" w:rsidRPr="0029660B" w:rsidRDefault="0029660B" w:rsidP="0029660B">
      <w:pPr>
        <w:ind w:firstLine="708"/>
      </w:pPr>
      <w:r w:rsidRPr="0029660B">
        <w:t>&lt;dt&gt; (скорочення від "description term") означає термін;</w:t>
      </w:r>
    </w:p>
    <w:p w14:paraId="7A585679" w14:textId="77777777" w:rsidR="0029660B" w:rsidRPr="0029660B" w:rsidRDefault="0029660B" w:rsidP="0029660B">
      <w:pPr>
        <w:ind w:firstLine="708"/>
      </w:pPr>
      <w:r w:rsidRPr="0029660B">
        <w:t>&lt;dd&gt; (скорочення від "description definition") означає опис або визначення.</w:t>
      </w:r>
    </w:p>
    <w:p w14:paraId="1CBF0F16" w14:textId="14E8EB2F" w:rsidR="0029660B" w:rsidRPr="0029660B" w:rsidRDefault="0029660B" w:rsidP="0029660B">
      <w:pPr>
        <w:ind w:firstLine="708"/>
        <w:rPr>
          <w:lang w:val="ru-RU"/>
        </w:rPr>
      </w:pPr>
      <w:r w:rsidRPr="0029660B">
        <w:t>Теги &lt;dt&gt; та &lt;dd&gt; пишуться усередині &lt;dl&gt;.</w:t>
      </w:r>
      <w:r>
        <w:t xml:space="preserve"> </w:t>
      </w:r>
      <w:r w:rsidRPr="0029660B">
        <w:t>Кожен список &lt;dl&gt; може містити один або кілька термінів та один або кілька описів для кожного терміна.</w:t>
      </w:r>
    </w:p>
    <w:p w14:paraId="44CB9C4A" w14:textId="77777777" w:rsidR="00AF7170" w:rsidRPr="00AF7170" w:rsidRDefault="00AF7170" w:rsidP="00AF7170">
      <w:pPr>
        <w:ind w:firstLine="708"/>
        <w:rPr>
          <w:lang w:val="ru-RU"/>
        </w:rPr>
      </w:pPr>
    </w:p>
    <w:p w14:paraId="531727FC" w14:textId="0F5479F1" w:rsidR="0029660B" w:rsidRDefault="0029660B" w:rsidP="0029660B">
      <w:pPr>
        <w:ind w:firstLine="708"/>
      </w:pPr>
      <w:r w:rsidRPr="0029660B">
        <w:t>Для позначення фрагментів коду є спеціальний тег, який і називається &lt;code&gt;.</w:t>
      </w:r>
      <w:r>
        <w:t xml:space="preserve"> </w:t>
      </w:r>
      <w:r w:rsidRPr="0029660B">
        <w:t>З його допомогою розмічається будь-який фрагмент тексту, який розпізнається комп'ютером: код програми, розмітки, назва файлу тощо. Якогось спеціального способу вказати, якою мовою написаний фрагмент коду, у тега &lt;code&gt; немає. Зазвичай браузери відображають текст у тезі &lt;code&gt; моноширинним шрифтом.</w:t>
      </w:r>
    </w:p>
    <w:p w14:paraId="7ECBF9C5" w14:textId="77777777" w:rsidR="00323CE6" w:rsidRPr="00323CE6" w:rsidRDefault="00323CE6" w:rsidP="00323CE6">
      <w:pPr>
        <w:ind w:firstLine="708"/>
      </w:pPr>
      <w:r w:rsidRPr="00323CE6">
        <w:lastRenderedPageBreak/>
        <w:t>За допомогою &lt;time&gt; можна описувати дати одночасно й у людини, й у машини. Дата для людини описується всередині тега, а дата для машини – всередині атрибута datetime у форматі ISO 8601.</w:t>
      </w:r>
    </w:p>
    <w:p w14:paraId="7239E6FC" w14:textId="77777777" w:rsidR="00323CE6" w:rsidRPr="00323CE6" w:rsidRDefault="00323CE6" w:rsidP="00323CE6">
      <w:pPr>
        <w:ind w:firstLine="708"/>
        <w:rPr>
          <w:lang w:val="ru-RU"/>
        </w:rPr>
      </w:pPr>
      <w:r w:rsidRPr="00323CE6">
        <w:t>Браузер відображає лише вміст тега, а вміст datetime не відображається. Людина побачить лише зрозуміле йому позначення часу, а машина прочитає атрибут і отримає дату у потрібному форматі. І всі залишаться задоволені.</w:t>
      </w:r>
    </w:p>
    <w:p w14:paraId="75524430" w14:textId="4EC38F74" w:rsidR="00323CE6" w:rsidRDefault="00323CE6" w:rsidP="00323CE6">
      <w:pPr>
        <w:ind w:firstLine="708"/>
        <w:rPr>
          <w:lang w:val="ru-RU"/>
        </w:rPr>
      </w:pPr>
      <w:r w:rsidRPr="00323CE6">
        <w:t>У HTML існує кілька тегів для розмітки цитат. Найпростіший – тег &lt;q&gt; (скорочення від «quote»). Він призначений виділення цитат всередині пропозиції. Текст усередині цього тега браузер автоматично обрамляє лапками, тому додавати лапки вручну не потрібно.</w:t>
      </w:r>
      <w:r w:rsidRPr="00323CE6">
        <w:rPr>
          <w:lang w:val="ru-RU"/>
        </w:rPr>
        <w:t xml:space="preserve"> </w:t>
      </w:r>
      <w:r w:rsidRPr="00323CE6">
        <w:t>Якщо відома інтернет-адреса цитати, то її можна вказати в атрибуті cite</w:t>
      </w:r>
      <w:r>
        <w:rPr>
          <w:lang w:val="ru-RU"/>
        </w:rPr>
        <w:t>.</w:t>
      </w:r>
      <w:r w:rsidRPr="00323CE6">
        <w:rPr>
          <w:rFonts w:ascii="inherit" w:eastAsia="Times New Roman" w:hAnsi="inherit" w:cs="Courier New"/>
          <w:color w:val="202124"/>
          <w:sz w:val="42"/>
          <w:szCs w:val="42"/>
        </w:rPr>
        <w:t xml:space="preserve"> </w:t>
      </w:r>
      <w:r w:rsidRPr="00323CE6">
        <w:t>Коли теги &lt;q&gt; та &lt;cite&gt; використовують разом, їх ставлять поруч один з одним</w:t>
      </w:r>
      <w:r w:rsidRPr="00323CE6">
        <w:rPr>
          <w:lang w:val="ru-RU"/>
        </w:rPr>
        <w:t>.</w:t>
      </w:r>
    </w:p>
    <w:p w14:paraId="1B34D9D7" w14:textId="115C99D8" w:rsidR="00323CE6" w:rsidRPr="00323CE6" w:rsidRDefault="00323CE6" w:rsidP="00323CE6">
      <w:pPr>
        <w:ind w:firstLine="708"/>
      </w:pPr>
      <w:r w:rsidRPr="00323CE6">
        <w:t>Тег &lt;sup&gt; (скорочення від "superscript") відображає текст у вигляді верхнього індексу, а тег &lt;sub&gt; (скорочення від "subscript") у вигляді нижнього індексу.</w:t>
      </w:r>
    </w:p>
    <w:p w14:paraId="5595D855" w14:textId="1B818CB5" w:rsidR="00323CE6" w:rsidRDefault="00323CE6" w:rsidP="00323CE6">
      <w:pPr>
        <w:ind w:firstLine="708"/>
      </w:pPr>
      <w:r w:rsidRPr="00323CE6">
        <w:t>Ці теги найчастіше використовуються для виділення окремих символів, а не слів. Їх використовують для вказівки одиниць виміру або написання простих формул.</w:t>
      </w:r>
    </w:p>
    <w:p w14:paraId="01B9A414" w14:textId="00A88E8A" w:rsidR="00323CE6" w:rsidRPr="00323CE6" w:rsidRDefault="00323CE6" w:rsidP="00323CE6">
      <w:pPr>
        <w:ind w:firstLine="708"/>
      </w:pPr>
      <w:r w:rsidRPr="00323CE6">
        <w:t>Наступні два теги призначені для акцентування уваги на слово чи фразу. Це теги &lt;em&gt; (скорочення від emphasis) і &lt;i&gt; (скорочення від italic).</w:t>
      </w:r>
      <w:r w:rsidR="001003EB" w:rsidRPr="001003EB">
        <w:t xml:space="preserve"> </w:t>
      </w:r>
      <w:r w:rsidRPr="00323CE6">
        <w:t>Візуально обидва теги однакові, вони виділяють текст курсивом. Але значення цих тегів різне.</w:t>
      </w:r>
    </w:p>
    <w:p w14:paraId="49D83402" w14:textId="77777777" w:rsidR="00323CE6" w:rsidRPr="00323CE6" w:rsidRDefault="00323CE6" w:rsidP="00323CE6">
      <w:pPr>
        <w:ind w:firstLine="708"/>
      </w:pPr>
    </w:p>
    <w:p w14:paraId="1E0AF0FD" w14:textId="77777777" w:rsidR="001003EB" w:rsidRDefault="00323CE6" w:rsidP="00323CE6">
      <w:pPr>
        <w:ind w:firstLine="708"/>
      </w:pPr>
      <w:r w:rsidRPr="00323CE6">
        <w:t xml:space="preserve">Тег &lt;em&gt; визначає текст, який зроблено особливий акцент, змінює сенс пропозиції. </w:t>
      </w:r>
    </w:p>
    <w:p w14:paraId="06501908" w14:textId="212FC436" w:rsidR="00323CE6" w:rsidRDefault="00323CE6" w:rsidP="00323CE6">
      <w:pPr>
        <w:ind w:firstLine="708"/>
      </w:pPr>
      <w:r w:rsidRPr="00323CE6">
        <w:t>Тег &lt;i&gt; застосовується для позначення тексту, який відрізняється від навколишнього тексту, але не є важливішим. Наприклад, у &lt;i&gt; можна укладати назви, терміни, іноземні слова. Також у цей тег можна обернути думки героя. У промові такий текст зазвичай виділяється інтонаційно.</w:t>
      </w:r>
    </w:p>
    <w:p w14:paraId="6B117359" w14:textId="5C37B1EB" w:rsidR="001003EB" w:rsidRPr="001003EB" w:rsidRDefault="001003EB" w:rsidP="001003EB">
      <w:pPr>
        <w:ind w:firstLine="708"/>
      </w:pPr>
      <w:r w:rsidRPr="001003EB">
        <w:lastRenderedPageBreak/>
        <w:t>Теги &lt;strong&gt; і &lt;b&gt; (скорочення від «bold») призначені виділення слова чи фрази. Відображаються обидва теги однаково, вони виділяють текст жирним.</w:t>
      </w:r>
    </w:p>
    <w:p w14:paraId="17831FEF" w14:textId="5F875D30" w:rsidR="001003EB" w:rsidRDefault="001003EB" w:rsidP="001003EB">
      <w:pPr>
        <w:ind w:firstLine="708"/>
      </w:pPr>
      <w:r w:rsidRPr="001003EB">
        <w:t>Тег &lt;strong&gt; вказує на важливість зазначеного тексту. Він може використовуватися для виділення попереджень або частини документа, яку користувач повинен побачити раніше, ніж решта. При цьому позначення частини тексту тегом &lt;strong&gt; не повинно змінювати значення речення.</w:t>
      </w:r>
    </w:p>
    <w:p w14:paraId="290EE386" w14:textId="77777777" w:rsidR="001003EB" w:rsidRPr="001003EB" w:rsidRDefault="001003EB" w:rsidP="001003EB">
      <w:pPr>
        <w:ind w:firstLine="708"/>
      </w:pPr>
      <w:r w:rsidRPr="001003EB">
        <w:t>Тег &lt;b&gt; призначений для виділення тексту з метою залучення до нього уваги, але без надання йому особливої ​​ваги. Використовувати його потрібно лише у випадку, коли решта тегів виділення не підходить. Типовий приклад - виділення вступної пропозиції статті.</w:t>
      </w:r>
    </w:p>
    <w:p w14:paraId="76751F1B" w14:textId="0E9E7B9A" w:rsidR="001003EB" w:rsidRPr="001003EB" w:rsidRDefault="001003EB" w:rsidP="001003EB">
      <w:pPr>
        <w:ind w:firstLine="708"/>
      </w:pPr>
      <w:r w:rsidRPr="001003EB">
        <w:t>Для опису змін призначені теги &lt;del&gt; (скорочення від «delete») і &lt;ins&gt; (скорочення від «insert»).</w:t>
      </w:r>
    </w:p>
    <w:p w14:paraId="1346732F" w14:textId="337A2D2B" w:rsidR="001003EB" w:rsidRPr="001003EB" w:rsidRDefault="001003EB" w:rsidP="001003EB">
      <w:pPr>
        <w:ind w:firstLine="708"/>
      </w:pPr>
      <w:r w:rsidRPr="001003EB">
        <w:t>Тег &lt;del&gt; виділяє текст, видалений у новій версії документа. У браузері цей текст перекреслюється.</w:t>
      </w:r>
    </w:p>
    <w:p w14:paraId="10BD912B" w14:textId="77777777" w:rsidR="001003EB" w:rsidRPr="001003EB" w:rsidRDefault="001003EB" w:rsidP="001003EB">
      <w:pPr>
        <w:ind w:firstLine="708"/>
      </w:pPr>
      <w:r w:rsidRPr="001003EB">
        <w:t>Тег &lt;ins&gt; виділяє текст, який було додано до нової версії документа. У браузері цей текст наголошується.</w:t>
      </w:r>
    </w:p>
    <w:p w14:paraId="10109EA3" w14:textId="77777777" w:rsidR="001003EB" w:rsidRPr="001003EB" w:rsidRDefault="001003EB" w:rsidP="001003EB">
      <w:pPr>
        <w:ind w:firstLine="708"/>
      </w:pPr>
      <w:r w:rsidRPr="001003EB">
        <w:t>Обидва теги мають атрибут datetime, в якому можна вказати дату і час, коли було внесено ту чи іншу правку.</w:t>
      </w:r>
    </w:p>
    <w:p w14:paraId="3F4C7801" w14:textId="77777777" w:rsidR="001003EB" w:rsidRPr="001003EB" w:rsidRDefault="001003EB" w:rsidP="001003EB">
      <w:pPr>
        <w:ind w:firstLine="708"/>
        <w:rPr>
          <w:lang w:val="ru-RU"/>
        </w:rPr>
      </w:pPr>
      <w:r w:rsidRPr="001003EB">
        <w:t>Найпростішим прикладом застосування цих тегів може бути перелік справ. Коли справа виконана, її позначають тегом &lt;del&gt;, а якщо з'явилася нова справа, її додають до списку і позначають тегом &lt;ins&gt;.</w:t>
      </w:r>
    </w:p>
    <w:p w14:paraId="6A411F6B" w14:textId="35B9E196" w:rsidR="001003EB" w:rsidRPr="001003EB" w:rsidRDefault="001003EB" w:rsidP="001003EB">
      <w:pPr>
        <w:ind w:firstLine="708"/>
      </w:pPr>
      <w:r>
        <w:rPr>
          <w:lang w:val="ru-RU"/>
        </w:rPr>
        <w:t>І</w:t>
      </w:r>
      <w:r w:rsidRPr="001003EB">
        <w:t>ноді хочеться просто красиво, без надання якогось сенсу, виділити короткий фрагмент тексту чи кілька абзаців. Наприклад, підсвітити найнебезпечніші на ваш погляд хвороби верстальника червонуватим фоном.</w:t>
      </w:r>
    </w:p>
    <w:p w14:paraId="5F5F2A21" w14:textId="77777777" w:rsidR="001003EB" w:rsidRPr="001003EB" w:rsidRDefault="001003EB" w:rsidP="001003EB">
      <w:pPr>
        <w:ind w:firstLine="708"/>
      </w:pPr>
      <w:r w:rsidRPr="001003EB">
        <w:t>Але якщо таке виділення «безглуздо», то й робити його «смисловими» тегами не можна? Так це так.</w:t>
      </w:r>
    </w:p>
    <w:p w14:paraId="1D139F58" w14:textId="1AFA9AD1" w:rsidR="001003EB" w:rsidRDefault="001003EB" w:rsidP="001003EB">
      <w:pPr>
        <w:ind w:firstLine="708"/>
      </w:pPr>
      <w:r w:rsidRPr="001003EB">
        <w:t>Але є два спеціальні теги, у яких «сенсу» немає. Це теги &lt;div&gt; (скорочення від division) і &lt;span&gt;. Це «чисті» елементи, які добре підходять для візуального угруповання інших елементів. Використовувати ці теги рекомендується, якщо більше не підходили семантичні теги</w:t>
      </w:r>
      <w:r>
        <w:t>.</w:t>
      </w:r>
    </w:p>
    <w:p w14:paraId="7ABB6C2C" w14:textId="5BF79B20" w:rsidR="001003EB" w:rsidRPr="001003EB" w:rsidRDefault="001003EB" w:rsidP="001003EB">
      <w:pPr>
        <w:ind w:firstLine="708"/>
      </w:pPr>
      <w:r w:rsidRPr="001003EB">
        <w:lastRenderedPageBreak/>
        <w:t>Теги &lt;div&gt; та &lt;span&gt; не мають жодного оформлення за замовчуванням і їх майже завжди використовують разом із атрибутом class, щоб легко додавати їм власні стилі.</w:t>
      </w:r>
    </w:p>
    <w:p w14:paraId="0331D132" w14:textId="0CBAEA8E" w:rsidR="001003EB" w:rsidRDefault="001003EB" w:rsidP="001003EB">
      <w:pPr>
        <w:ind w:firstLine="708"/>
      </w:pPr>
      <w:r w:rsidRPr="001003EB">
        <w:t>Тег &lt;div&gt; зазвичай використовується для групування великих елементів, наприклад, кількох абзаців, або як контейнер для створення сіток сторінок. А &lt;span&gt; використовується для виділення дрібних текстових елементів: частин слів, окремих слів або фраз, що складаються з кількох слів</w:t>
      </w:r>
      <w:r>
        <w:t>.</w:t>
      </w:r>
    </w:p>
    <w:p w14:paraId="7906AA12" w14:textId="744FAE85" w:rsidR="001003EB" w:rsidRPr="001003EB" w:rsidRDefault="001003EB" w:rsidP="001003EB">
      <w:pPr>
        <w:ind w:firstLine="708"/>
      </w:pPr>
      <w:r w:rsidRPr="001003EB">
        <w:t>Посилання зазвичай виглядає як підкреслена ділянка тексту, клацнувши на яку ви переходите на іншу сторінку, відкриваєте зображення або починаєте завантажувати файл. Якщо уявити, що інтернет - це величезна мережа з безлічі вузлів, то посилання будуть нитками, що з'єднують усі вузли цієї мережі.</w:t>
      </w:r>
    </w:p>
    <w:p w14:paraId="1D363196" w14:textId="30DFF287" w:rsidR="001003EB" w:rsidRDefault="001003EB" w:rsidP="001003EB">
      <w:pPr>
        <w:ind w:firstLine="708"/>
      </w:pPr>
      <w:r w:rsidRPr="001003EB">
        <w:t>Посилання створюються за допомогою дуже простого та короткого тега &lt;a&gt;.</w:t>
      </w:r>
      <w:r>
        <w:t xml:space="preserve"> </w:t>
      </w:r>
      <w:r w:rsidRPr="001003EB">
        <w:t>Тег &lt;a&gt; без адреси марний, тому що він описує посилання, яке нікуди не веде. Тому в попередньому завданні текст не змінювався</w:t>
      </w:r>
      <w:r>
        <w:t xml:space="preserve">, навіть після додавання тегів. </w:t>
      </w:r>
      <w:r w:rsidRPr="001003EB">
        <w:t>Адреса посилання задається за допомогою атрибуту href</w:t>
      </w:r>
      <w:r>
        <w:t>.</w:t>
      </w:r>
    </w:p>
    <w:p w14:paraId="72527184" w14:textId="77777777" w:rsidR="001003EB" w:rsidRPr="001003EB" w:rsidRDefault="001003EB" w:rsidP="001003EB">
      <w:pPr>
        <w:ind w:firstLine="708"/>
        <w:rPr>
          <w:lang w:val="ru-RU"/>
        </w:rPr>
      </w:pPr>
      <w:r w:rsidRPr="001003EB">
        <w:t>Значення атрибута є URL, який зазвичай називають просто адресу. Адреси бувають різні: абсолютні, відносні, що вказують на сторінку, на файл, зображення, які містять якір і таке інше. А значить, і посилання може вказувати на будь-який об'єкт в інтернеті.</w:t>
      </w:r>
    </w:p>
    <w:p w14:paraId="166F6357" w14:textId="77777777" w:rsidR="001003EB" w:rsidRPr="001003EB" w:rsidRDefault="001003EB" w:rsidP="001003EB">
      <w:pPr>
        <w:ind w:firstLine="708"/>
        <w:rPr>
          <w:lang w:val="ru-RU"/>
        </w:rPr>
      </w:pPr>
      <w:r w:rsidRPr="001003EB">
        <w:t>Абсолютна адреса хороша тим, що однозначно вказує розташування документа. Браузер просто запитує за вказаним протоколом із зазначеного сервера документ із зазначеним шляхом.</w:t>
      </w:r>
    </w:p>
    <w:p w14:paraId="2F15DE5A" w14:textId="77777777" w:rsidR="001003EB" w:rsidRPr="001003EB" w:rsidRDefault="001003EB" w:rsidP="001003EB">
      <w:pPr>
        <w:ind w:firstLine="708"/>
        <w:rPr>
          <w:lang w:val="ru-RU"/>
        </w:rPr>
      </w:pPr>
      <w:r w:rsidRPr="001003EB">
        <w:t>У відносних адресах немає протоколу, ні імені сервера, а шлях не починається зі слеша /.</w:t>
      </w:r>
    </w:p>
    <w:p w14:paraId="7AA08A6B" w14:textId="1E79009E" w:rsidR="005E0D04" w:rsidRDefault="005E0D04" w:rsidP="005E0D04">
      <w:pPr>
        <w:ind w:firstLine="708"/>
      </w:pPr>
      <w:r w:rsidRPr="005E0D04">
        <w:t>Якщо браузер бачить, що посилання задано відносний адресу, він повинен перетворити цю адресу в абсолютний, щоб знати, куди веде посилання. Для цього браузер використовує поточну адресу сторінки. Наприклад, так перетворюються адреси різних посилань на одній сторінці</w:t>
      </w:r>
      <w:r>
        <w:t>.</w:t>
      </w:r>
    </w:p>
    <w:p w14:paraId="6C20BB3E" w14:textId="77777777" w:rsidR="005E0D04" w:rsidRPr="005E0D04" w:rsidRDefault="005E0D04" w:rsidP="005E0D04">
      <w:pPr>
        <w:ind w:firstLine="708"/>
        <w:rPr>
          <w:lang w:val="ru-RU"/>
        </w:rPr>
      </w:pPr>
      <w:r w:rsidRPr="005E0D04">
        <w:rPr>
          <w:lang w:val="ru-RU"/>
        </w:rPr>
        <w:t xml:space="preserve">Знати, як отримати дані з полів форми, це лише половина справи. Інша половина − це організація елементів форми і полів в зручному порядку. При </w:t>
      </w:r>
      <w:r w:rsidRPr="005E0D04">
        <w:rPr>
          <w:lang w:val="ru-RU"/>
        </w:rPr>
        <w:lastRenderedPageBreak/>
        <w:t>взаємодії з формами користувачі повинні зрозуміти що від них вимагається і як надати запитувану інформацію.</w:t>
      </w:r>
    </w:p>
    <w:p w14:paraId="3EBC34DB" w14:textId="77777777" w:rsidR="005E0D04" w:rsidRPr="005E0D04" w:rsidRDefault="005E0D04" w:rsidP="005E0D04">
      <w:pPr>
        <w:ind w:firstLine="708"/>
        <w:rPr>
          <w:lang w:val="ru-RU"/>
        </w:rPr>
      </w:pPr>
      <w:r w:rsidRPr="005E0D04">
        <w:rPr>
          <w:lang w:val="ru-RU"/>
        </w:rPr>
        <w:t>За допомогою</w:t>
      </w:r>
      <w:r w:rsidRPr="005E0D04">
        <w:rPr>
          <w:lang w:val="en-US"/>
        </w:rPr>
        <w:t> </w:t>
      </w:r>
      <w:r w:rsidRPr="005E0D04">
        <w:rPr>
          <w:lang w:val="ru-RU"/>
        </w:rPr>
        <w:t>&lt;</w:t>
      </w:r>
      <w:r w:rsidRPr="005E0D04">
        <w:rPr>
          <w:lang w:val="en-US"/>
        </w:rPr>
        <w:t>label</w:t>
      </w:r>
      <w:r w:rsidRPr="005E0D04">
        <w:rPr>
          <w:lang w:val="ru-RU"/>
        </w:rPr>
        <w:t>&gt;,</w:t>
      </w:r>
      <w:r w:rsidRPr="005E0D04">
        <w:rPr>
          <w:lang w:val="en-US"/>
        </w:rPr>
        <w:t> </w:t>
      </w:r>
      <w:r w:rsidRPr="005E0D04">
        <w:rPr>
          <w:lang w:val="ru-RU"/>
        </w:rPr>
        <w:t>&lt;</w:t>
      </w:r>
      <w:r w:rsidRPr="005E0D04">
        <w:rPr>
          <w:lang w:val="en-US"/>
        </w:rPr>
        <w:t>fieldset</w:t>
      </w:r>
      <w:r w:rsidRPr="005E0D04">
        <w:rPr>
          <w:lang w:val="ru-RU"/>
        </w:rPr>
        <w:t>&gt;</w:t>
      </w:r>
      <w:r w:rsidRPr="005E0D04">
        <w:rPr>
          <w:lang w:val="en-US"/>
        </w:rPr>
        <w:t> </w:t>
      </w:r>
      <w:r w:rsidRPr="005E0D04">
        <w:rPr>
          <w:lang w:val="ru-RU"/>
        </w:rPr>
        <w:t>і</w:t>
      </w:r>
      <w:r w:rsidRPr="005E0D04">
        <w:rPr>
          <w:lang w:val="en-US"/>
        </w:rPr>
        <w:t> </w:t>
      </w:r>
      <w:r w:rsidRPr="005E0D04">
        <w:rPr>
          <w:lang w:val="ru-RU"/>
        </w:rPr>
        <w:t>&lt;</w:t>
      </w:r>
      <w:r w:rsidRPr="005E0D04">
        <w:rPr>
          <w:lang w:val="en-US"/>
        </w:rPr>
        <w:t>legend</w:t>
      </w:r>
      <w:r w:rsidRPr="005E0D04">
        <w:rPr>
          <w:lang w:val="ru-RU"/>
        </w:rPr>
        <w:t>&gt;</w:t>
      </w:r>
      <w:r w:rsidRPr="005E0D04">
        <w:rPr>
          <w:lang w:val="en-US"/>
        </w:rPr>
        <w:t> </w:t>
      </w:r>
      <w:r w:rsidRPr="005E0D04">
        <w:rPr>
          <w:lang w:val="ru-RU"/>
        </w:rPr>
        <w:t>ми можемо краще організувати форми і направляти користувачів правильно їх завершувати.</w:t>
      </w:r>
    </w:p>
    <w:p w14:paraId="55448ECC" w14:textId="77777777" w:rsidR="005E0D04" w:rsidRPr="005E0D04" w:rsidRDefault="005E0D04" w:rsidP="005E0D04">
      <w:pPr>
        <w:ind w:firstLine="708"/>
        <w:rPr>
          <w:lang w:val="ru-RU"/>
        </w:rPr>
      </w:pPr>
      <w:r w:rsidRPr="005E0D04">
        <w:rPr>
          <w:bCs/>
          <w:lang w:val="ru-RU"/>
        </w:rPr>
        <w:t>&lt;</w:t>
      </w:r>
      <w:r w:rsidRPr="005E0D04">
        <w:rPr>
          <w:bCs/>
          <w:lang w:val="en-US"/>
        </w:rPr>
        <w:t>label</w:t>
      </w:r>
      <w:r w:rsidRPr="005E0D04">
        <w:rPr>
          <w:bCs/>
          <w:lang w:val="ru-RU"/>
        </w:rPr>
        <w:t>&gt;</w:t>
      </w:r>
    </w:p>
    <w:p w14:paraId="42270EC3" w14:textId="77777777" w:rsidR="005E0D04" w:rsidRPr="005E0D04" w:rsidRDefault="005E0D04" w:rsidP="005E0D04">
      <w:pPr>
        <w:ind w:firstLine="708"/>
        <w:rPr>
          <w:lang w:val="ru-RU"/>
        </w:rPr>
      </w:pPr>
      <w:r w:rsidRPr="005E0D04">
        <w:rPr>
          <w:lang w:val="ru-RU"/>
        </w:rPr>
        <w:t>Елемент</w:t>
      </w:r>
      <w:r w:rsidRPr="005E0D04">
        <w:rPr>
          <w:lang w:val="en-US"/>
        </w:rPr>
        <w:t> </w:t>
      </w:r>
      <w:r w:rsidRPr="005E0D04">
        <w:rPr>
          <w:lang w:val="ru-RU"/>
        </w:rPr>
        <w:t>&lt;</w:t>
      </w:r>
      <w:r w:rsidRPr="005E0D04">
        <w:rPr>
          <w:lang w:val="en-US"/>
        </w:rPr>
        <w:t>label</w:t>
      </w:r>
      <w:r w:rsidRPr="005E0D04">
        <w:rPr>
          <w:lang w:val="ru-RU"/>
        </w:rPr>
        <w:t>&gt;</w:t>
      </w:r>
      <w:r w:rsidRPr="005E0D04">
        <w:rPr>
          <w:lang w:val="en-US"/>
        </w:rPr>
        <w:t> </w:t>
      </w:r>
      <w:r w:rsidRPr="005E0D04">
        <w:rPr>
          <w:lang w:val="ru-RU"/>
        </w:rPr>
        <w:t>містить підписи або заголовки для управління елементами форми, однозначно пов'язуючи їх, створюючи тим самим доступну форму для всіх користувачів і допоміжних технологій.</w:t>
      </w:r>
      <w:r w:rsidRPr="005E0D04">
        <w:rPr>
          <w:lang w:val="en-US"/>
        </w:rPr>
        <w:t> </w:t>
      </w:r>
      <w:r w:rsidRPr="005E0D04">
        <w:rPr>
          <w:lang w:val="ru-RU"/>
        </w:rPr>
        <w:t>&lt;</w:t>
      </w:r>
      <w:r w:rsidRPr="005E0D04">
        <w:rPr>
          <w:lang w:val="en-US"/>
        </w:rPr>
        <w:t>label</w:t>
      </w:r>
      <w:r w:rsidRPr="005E0D04">
        <w:rPr>
          <w:lang w:val="ru-RU"/>
        </w:rPr>
        <w:t>&gt;</w:t>
      </w:r>
      <w:r w:rsidRPr="005E0D04">
        <w:rPr>
          <w:lang w:val="en-US"/>
        </w:rPr>
        <w:t> </w:t>
      </w:r>
      <w:r w:rsidRPr="005E0D04">
        <w:rPr>
          <w:lang w:val="ru-RU"/>
        </w:rPr>
        <w:t>повинні включати в себе текст, який описує поля, до яких вони належать.</w:t>
      </w:r>
    </w:p>
    <w:p w14:paraId="6F6E22D5" w14:textId="77777777" w:rsidR="005E0D04" w:rsidRPr="005E0D04" w:rsidRDefault="005E0D04" w:rsidP="005E0D04">
      <w:pPr>
        <w:ind w:firstLine="708"/>
        <w:rPr>
          <w:lang w:val="ru-RU"/>
        </w:rPr>
      </w:pPr>
      <w:r w:rsidRPr="005E0D04">
        <w:rPr>
          <w:lang w:val="ru-RU"/>
        </w:rPr>
        <w:t>Елементи</w:t>
      </w:r>
      <w:r w:rsidRPr="005E0D04">
        <w:rPr>
          <w:lang w:val="en-US"/>
        </w:rPr>
        <w:t> </w:t>
      </w:r>
      <w:r w:rsidRPr="005E0D04">
        <w:rPr>
          <w:lang w:val="ru-RU"/>
        </w:rPr>
        <w:t>&lt;</w:t>
      </w:r>
      <w:r w:rsidRPr="005E0D04">
        <w:rPr>
          <w:lang w:val="en-US"/>
        </w:rPr>
        <w:t>label</w:t>
      </w:r>
      <w:r w:rsidRPr="005E0D04">
        <w:rPr>
          <w:lang w:val="ru-RU"/>
        </w:rPr>
        <w:t>&gt;</w:t>
      </w:r>
      <w:r w:rsidRPr="005E0D04">
        <w:rPr>
          <w:lang w:val="en-US"/>
        </w:rPr>
        <w:t> </w:t>
      </w:r>
      <w:r w:rsidRPr="005E0D04">
        <w:rPr>
          <w:lang w:val="ru-RU"/>
        </w:rPr>
        <w:t>можуть включати в себе атрибут</w:t>
      </w:r>
      <w:r w:rsidRPr="005E0D04">
        <w:rPr>
          <w:lang w:val="en-US"/>
        </w:rPr>
        <w:t> for</w:t>
      </w:r>
      <w:r w:rsidRPr="005E0D04">
        <w:rPr>
          <w:lang w:val="ru-RU"/>
        </w:rPr>
        <w:t>, його значення має бути таким же, як значення атрибута</w:t>
      </w:r>
      <w:r w:rsidRPr="005E0D04">
        <w:rPr>
          <w:lang w:val="en-US"/>
        </w:rPr>
        <w:t> id </w:t>
      </w:r>
      <w:r w:rsidRPr="005E0D04">
        <w:rPr>
          <w:lang w:val="ru-RU"/>
        </w:rPr>
        <w:t>у елемента, з яким пов'язаний</w:t>
      </w:r>
      <w:r w:rsidRPr="005E0D04">
        <w:rPr>
          <w:lang w:val="en-US"/>
        </w:rPr>
        <w:t> </w:t>
      </w:r>
      <w:r w:rsidRPr="005E0D04">
        <w:rPr>
          <w:lang w:val="ru-RU"/>
        </w:rPr>
        <w:t>&lt;</w:t>
      </w:r>
      <w:r w:rsidRPr="005E0D04">
        <w:rPr>
          <w:lang w:val="en-US"/>
        </w:rPr>
        <w:t>label</w:t>
      </w:r>
      <w:r w:rsidRPr="005E0D04">
        <w:rPr>
          <w:lang w:val="ru-RU"/>
        </w:rPr>
        <w:t>&gt;. Відповідність значень атрибутів</w:t>
      </w:r>
      <w:r w:rsidRPr="005E0D04">
        <w:rPr>
          <w:lang w:val="en-US"/>
        </w:rPr>
        <w:t> for </w:t>
      </w:r>
      <w:r w:rsidRPr="005E0D04">
        <w:rPr>
          <w:lang w:val="ru-RU"/>
        </w:rPr>
        <w:t>і</w:t>
      </w:r>
      <w:r w:rsidRPr="005E0D04">
        <w:rPr>
          <w:lang w:val="en-US"/>
        </w:rPr>
        <w:t> id </w:t>
      </w:r>
      <w:r w:rsidRPr="005E0D04">
        <w:rPr>
          <w:lang w:val="ru-RU"/>
        </w:rPr>
        <w:t>пов'язує два елементи разом, що дозволяє користувачам натиснути на</w:t>
      </w:r>
      <w:r w:rsidRPr="005E0D04">
        <w:rPr>
          <w:lang w:val="en-US"/>
        </w:rPr>
        <w:t> </w:t>
      </w:r>
      <w:r w:rsidRPr="005E0D04">
        <w:rPr>
          <w:lang w:val="ru-RU"/>
        </w:rPr>
        <w:t>&lt;</w:t>
      </w:r>
      <w:r w:rsidRPr="005E0D04">
        <w:rPr>
          <w:lang w:val="en-US"/>
        </w:rPr>
        <w:t>label</w:t>
      </w:r>
      <w:r w:rsidRPr="005E0D04">
        <w:rPr>
          <w:lang w:val="ru-RU"/>
        </w:rPr>
        <w:t>&gt;</w:t>
      </w:r>
      <w:r w:rsidRPr="005E0D04">
        <w:rPr>
          <w:lang w:val="en-US"/>
        </w:rPr>
        <w:t> </w:t>
      </w:r>
      <w:r w:rsidRPr="005E0D04">
        <w:rPr>
          <w:lang w:val="ru-RU"/>
        </w:rPr>
        <w:t>і передати фокус потрібному полю форми.</w:t>
      </w:r>
    </w:p>
    <w:p w14:paraId="23196CCA" w14:textId="7F232588" w:rsidR="005E0D04" w:rsidRPr="005E0D04" w:rsidRDefault="005E0D04" w:rsidP="005E0D04">
      <w:pPr>
        <w:ind w:firstLine="708"/>
      </w:pPr>
      <w:r w:rsidRPr="005E0D04">
        <w:t>&lt;fieldset&gt; групує поля форми в організовані розділи подібно &lt;section&gt; або іншим структурним елементам. Однак &lt;fieldset&gt; є блочним елементом, який огортає пов'язані елементи в &lt;form&gt;, для їх кращої організації. Елементи &lt;fieldset&gt; за замовчуванням також включають в себе границі контуру, які можуть бути змінені за допомогою CSS.</w:t>
      </w:r>
    </w:p>
    <w:p w14:paraId="1A67FAFD" w14:textId="09AFD8DD" w:rsidR="001003EB" w:rsidRPr="001003EB" w:rsidRDefault="005E0D04" w:rsidP="001003EB">
      <w:pPr>
        <w:ind w:firstLine="708"/>
        <w:rPr>
          <w:lang w:val="ru-RU"/>
        </w:rPr>
      </w:pPr>
      <w:r w:rsidRPr="005E0D04">
        <w:t>Елемент &lt;legend&gt; додає підпис або заголовок для елемента &lt;fieldset&gt;. Елемент &lt;legend&gt; огортає текст, який описує елементи управління форми, які знаходяться всередині &lt;fieldset&gt;. Розмітка повинна включати в себе елемент &lt;legend&gt; відразу після відкриваючого тега &lt;fieldset&gt;. На сторінці підпис з'явиться в лівому верхньому кутку рамки &lt;fieldset&gt;.</w:t>
      </w:r>
    </w:p>
    <w:p w14:paraId="0FB76695" w14:textId="660F504F" w:rsidR="001003EB" w:rsidRPr="005E0D04" w:rsidRDefault="005E0D04" w:rsidP="001003EB">
      <w:pPr>
        <w:ind w:firstLine="708"/>
      </w:pPr>
      <w:r w:rsidRPr="005E0D04">
        <w:t>Логічний атрибут </w:t>
      </w:r>
      <w:r w:rsidRPr="005E0D04">
        <w:rPr>
          <w:bCs/>
        </w:rPr>
        <w:t>disabled</w:t>
      </w:r>
      <w:r w:rsidRPr="005E0D04">
        <w:t> вимикає елемент управління таким чином, що він стає недоступним для взаємодії або введення. Заблоковані елементи не будуть відправляти ніякого значення на сервер для обробки форми. Застосування атрибуту disabled до елементу &lt;fieldset&gt; відключить усі елементи управління форми всередині групи.</w:t>
      </w:r>
    </w:p>
    <w:p w14:paraId="7527E1E0" w14:textId="2683F304" w:rsidR="00B35C79" w:rsidRDefault="00B35C79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caps/>
          <w:szCs w:val="28"/>
        </w:rPr>
      </w:pPr>
    </w:p>
    <w:p w14:paraId="161133C2" w14:textId="5BDC2781" w:rsidR="00E40F85" w:rsidRDefault="00346B98" w:rsidP="009A7D9E">
      <w:pPr>
        <w:pStyle w:val="1"/>
        <w:jc w:val="center"/>
      </w:pPr>
      <w:r>
        <w:lastRenderedPageBreak/>
        <w:t>РОЗДІ</w:t>
      </w:r>
      <w:bookmarkStart w:id="0" w:name="_GoBack"/>
      <w:bookmarkEnd w:id="0"/>
      <w:r>
        <w:t>Л 2. ПРАКТИЧНИЙ</w:t>
      </w:r>
      <w:r w:rsidR="009A7D9E">
        <w:t xml:space="preserve"> </w:t>
      </w:r>
    </w:p>
    <w:p w14:paraId="66A686F1" w14:textId="221B72A3" w:rsidR="0048718A" w:rsidRPr="00323CE6" w:rsidRDefault="0048718A" w:rsidP="0048718A">
      <w:pPr>
        <w:rPr>
          <w:lang w:val="ru-RU"/>
        </w:rPr>
      </w:pPr>
    </w:p>
    <w:p w14:paraId="1209AB23" w14:textId="74470333" w:rsidR="0048718A" w:rsidRDefault="0048718A" w:rsidP="0048718A">
      <w:pPr>
        <w:rPr>
          <w:lang w:val="ru-RU"/>
        </w:rPr>
      </w:pPr>
      <w:r>
        <w:t xml:space="preserve">Для початку створимо так звану шапку сайту, ось як це виглядатиме мовою </w:t>
      </w:r>
      <w:r>
        <w:rPr>
          <w:lang w:val="en-US"/>
        </w:rPr>
        <w:t>html</w:t>
      </w:r>
      <w:r w:rsidRPr="0048718A">
        <w:rPr>
          <w:lang w:val="ru-RU"/>
        </w:rPr>
        <w:t xml:space="preserve">: </w:t>
      </w:r>
    </w:p>
    <w:p w14:paraId="6352B463" w14:textId="77777777" w:rsidR="0048718A" w:rsidRDefault="0048718A" w:rsidP="0048718A">
      <w:pPr>
        <w:rPr>
          <w:lang w:val="ru-RU"/>
        </w:rPr>
      </w:pPr>
    </w:p>
    <w:p w14:paraId="1881F3E4" w14:textId="3F78565E" w:rsidR="0048718A" w:rsidRPr="0048718A" w:rsidRDefault="0016218F" w:rsidP="0048718A">
      <w:pPr>
        <w:rPr>
          <w:lang w:val="ru-RU"/>
        </w:rPr>
      </w:pPr>
      <w:r w:rsidRPr="0016218F">
        <w:rPr>
          <w:noProof/>
          <w:lang w:eastAsia="uk-UA"/>
        </w:rPr>
        <w:drawing>
          <wp:inline distT="0" distB="0" distL="0" distR="0" wp14:anchorId="069639FB" wp14:editId="0817404B">
            <wp:extent cx="6120765" cy="3892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43D0" w14:textId="6441DE1B" w:rsidR="00346B98" w:rsidRDefault="0048718A" w:rsidP="0048718A">
      <w:pPr>
        <w:pStyle w:val="a3"/>
        <w:ind w:left="0"/>
        <w:jc w:val="center"/>
      </w:pPr>
      <w:r>
        <w:t>Рисунок 2.1 – Шапка у вигляді коду</w:t>
      </w:r>
    </w:p>
    <w:p w14:paraId="62565BBB" w14:textId="77777777" w:rsidR="0048718A" w:rsidRDefault="0048718A" w:rsidP="0048718A">
      <w:pPr>
        <w:ind w:firstLine="0"/>
      </w:pPr>
    </w:p>
    <w:p w14:paraId="6AB70490" w14:textId="2B0C2934" w:rsidR="00875934" w:rsidRDefault="0016218F" w:rsidP="0048718A">
      <w:pPr>
        <w:ind w:firstLine="0"/>
      </w:pPr>
      <w:r w:rsidRPr="0016218F">
        <w:rPr>
          <w:noProof/>
          <w:lang w:eastAsia="uk-UA"/>
        </w:rPr>
        <w:drawing>
          <wp:inline distT="0" distB="0" distL="0" distR="0" wp14:anchorId="0C957BDF" wp14:editId="63785A1A">
            <wp:extent cx="6120765" cy="3225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74B5" w14:textId="6B64D422" w:rsidR="0048718A" w:rsidRDefault="00875934" w:rsidP="00875934">
      <w:pPr>
        <w:ind w:firstLine="0"/>
        <w:jc w:val="center"/>
      </w:pPr>
      <w:r>
        <w:t>Рисунок 2.2 – Шапка сайту</w:t>
      </w:r>
    </w:p>
    <w:p w14:paraId="162B1DFB" w14:textId="0F7207B3" w:rsidR="00875934" w:rsidRDefault="00875934" w:rsidP="00875934">
      <w:pPr>
        <w:ind w:firstLine="0"/>
      </w:pPr>
      <w:r>
        <w:tab/>
      </w:r>
      <w:r w:rsidR="0016218F">
        <w:t>Створення невеликих блоків для</w:t>
      </w:r>
      <w:r>
        <w:t xml:space="preserve"> подальшого їх використання як посилань н</w:t>
      </w:r>
      <w:r w:rsidR="0016218F">
        <w:t>а повні версії сторінок. Після цього  я зробив блоки про музичний гурт та їх учасників. Також коротка інформація про сам гурт та посилання для детальної інформації.</w:t>
      </w:r>
      <w:r>
        <w:t xml:space="preserve"> Ось як це виглядає:</w:t>
      </w:r>
    </w:p>
    <w:p w14:paraId="7F7199F8" w14:textId="0272499A" w:rsidR="00875934" w:rsidRDefault="00875934" w:rsidP="00875934">
      <w:pPr>
        <w:ind w:firstLine="0"/>
      </w:pPr>
    </w:p>
    <w:p w14:paraId="757E523A" w14:textId="33F4ACDA" w:rsidR="00875934" w:rsidRDefault="0016218F" w:rsidP="00875934">
      <w:pPr>
        <w:ind w:firstLine="0"/>
      </w:pPr>
      <w:r w:rsidRPr="0016218F">
        <w:rPr>
          <w:noProof/>
          <w:lang w:eastAsia="uk-UA"/>
        </w:rPr>
        <w:lastRenderedPageBreak/>
        <w:drawing>
          <wp:inline distT="0" distB="0" distL="0" distR="0" wp14:anchorId="4C97F4AC" wp14:editId="08CCF62A">
            <wp:extent cx="6120765" cy="43370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3CAC" w14:textId="115A4359" w:rsidR="00875934" w:rsidRDefault="00875934" w:rsidP="00875934">
      <w:pPr>
        <w:ind w:firstLine="0"/>
        <w:jc w:val="center"/>
      </w:pPr>
      <w:r>
        <w:t>Рисунок 2.3 – Великий блок</w:t>
      </w:r>
    </w:p>
    <w:p w14:paraId="18973271" w14:textId="77777777" w:rsidR="00875934" w:rsidRDefault="00875934" w:rsidP="00875934">
      <w:pPr>
        <w:ind w:firstLine="0"/>
        <w:jc w:val="center"/>
      </w:pPr>
    </w:p>
    <w:p w14:paraId="44D7F00F" w14:textId="6CF948F8" w:rsidR="00875934" w:rsidRDefault="00875934" w:rsidP="00875934">
      <w:pPr>
        <w:ind w:firstLine="0"/>
        <w:jc w:val="left"/>
      </w:pPr>
      <w:r>
        <w:tab/>
        <w:t xml:space="preserve">Далі буде доречно зробити </w:t>
      </w:r>
      <w:r w:rsidR="0016218F">
        <w:t>невеликий блок про самих учасників гурту</w:t>
      </w:r>
      <w:r>
        <w:t xml:space="preserve"> для відображення </w:t>
      </w:r>
      <w:r w:rsidR="0016218F">
        <w:t>їх інформації, і ось як це</w:t>
      </w:r>
      <w:r>
        <w:t xml:space="preserve"> виглядає:</w:t>
      </w:r>
    </w:p>
    <w:p w14:paraId="3AD50892" w14:textId="6339BF94" w:rsidR="00875934" w:rsidRDefault="00875934" w:rsidP="00875934">
      <w:pPr>
        <w:ind w:firstLine="0"/>
        <w:jc w:val="left"/>
      </w:pPr>
    </w:p>
    <w:p w14:paraId="39778821" w14:textId="00CF52E5" w:rsidR="00875934" w:rsidRDefault="00A01CB3" w:rsidP="00875934">
      <w:pPr>
        <w:ind w:firstLine="0"/>
        <w:jc w:val="left"/>
      </w:pPr>
      <w:r w:rsidRPr="00A01CB3">
        <w:rPr>
          <w:noProof/>
          <w:lang w:eastAsia="uk-UA"/>
        </w:rPr>
        <w:lastRenderedPageBreak/>
        <w:drawing>
          <wp:inline distT="0" distB="0" distL="0" distR="0" wp14:anchorId="2CABC54D" wp14:editId="4E4CBA9C">
            <wp:extent cx="6120765" cy="38722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9B42" w14:textId="64F9C788" w:rsidR="00875934" w:rsidRDefault="00A01CB3" w:rsidP="00875934">
      <w:pPr>
        <w:ind w:firstLine="0"/>
        <w:jc w:val="center"/>
      </w:pPr>
      <w:r>
        <w:t>Рисунок 2.4 – Блок інформації</w:t>
      </w:r>
    </w:p>
    <w:p w14:paraId="75BB32E7" w14:textId="4C53FC93" w:rsidR="00875934" w:rsidRDefault="00875934" w:rsidP="00875934">
      <w:pPr>
        <w:ind w:firstLine="0"/>
        <w:jc w:val="center"/>
      </w:pPr>
    </w:p>
    <w:p w14:paraId="213EC96F" w14:textId="77777777" w:rsidR="00875934" w:rsidRDefault="00875934" w:rsidP="00875934">
      <w:pPr>
        <w:ind w:firstLine="0"/>
        <w:jc w:val="center"/>
      </w:pPr>
    </w:p>
    <w:p w14:paraId="55D75608" w14:textId="2B4CBDEF" w:rsidR="00213B61" w:rsidRDefault="00875934" w:rsidP="00875934">
      <w:pPr>
        <w:ind w:firstLine="0"/>
      </w:pPr>
      <w:r>
        <w:tab/>
        <w:t xml:space="preserve">Далі я вирішив додати блок з однією </w:t>
      </w:r>
      <w:r w:rsidR="00A01CB3">
        <w:t>та найкращою піснею(кавером) на їх пісню</w:t>
      </w:r>
      <w:r w:rsidR="00213B61">
        <w:t>:</w:t>
      </w:r>
    </w:p>
    <w:p w14:paraId="38BA2507" w14:textId="032C34A3" w:rsidR="00213B61" w:rsidRDefault="00A01CB3" w:rsidP="00875934">
      <w:pPr>
        <w:ind w:firstLine="0"/>
      </w:pPr>
      <w:r w:rsidRPr="00A01CB3">
        <w:rPr>
          <w:noProof/>
          <w:lang w:eastAsia="uk-UA"/>
        </w:rPr>
        <w:drawing>
          <wp:inline distT="0" distB="0" distL="0" distR="0" wp14:anchorId="51EC0BBC" wp14:editId="2C076B53">
            <wp:extent cx="6120765" cy="32010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4E17" w14:textId="65A69AF0" w:rsidR="00346B98" w:rsidRDefault="00213B61" w:rsidP="00213B61">
      <w:pPr>
        <w:ind w:firstLine="0"/>
        <w:jc w:val="center"/>
      </w:pPr>
      <w:r>
        <w:t>Рисунок 2.6 –</w:t>
      </w:r>
      <w:r w:rsidR="00534E24">
        <w:rPr>
          <w:lang w:val="ru-RU"/>
        </w:rPr>
        <w:t xml:space="preserve"> Блок</w:t>
      </w:r>
      <w:r>
        <w:t xml:space="preserve"> </w:t>
      </w:r>
      <w:r w:rsidR="00A01CB3">
        <w:t>Із піснею та відео</w:t>
      </w:r>
    </w:p>
    <w:p w14:paraId="5D2C7233" w14:textId="77777777" w:rsidR="00213B61" w:rsidRPr="00213B61" w:rsidRDefault="00213B61" w:rsidP="00213B61">
      <w:pPr>
        <w:ind w:firstLine="0"/>
      </w:pPr>
    </w:p>
    <w:p w14:paraId="5777C45D" w14:textId="286ED4A3" w:rsidR="00213B61" w:rsidRDefault="00213B61">
      <w:pPr>
        <w:spacing w:after="200" w:line="276" w:lineRule="auto"/>
        <w:ind w:firstLine="0"/>
        <w:jc w:val="left"/>
      </w:pPr>
      <w:r>
        <w:rPr>
          <w:b/>
        </w:rPr>
        <w:tab/>
      </w:r>
      <w:r>
        <w:t xml:space="preserve">Після цього я додав </w:t>
      </w:r>
      <w:r w:rsidR="00A01CB3">
        <w:t>сторінку контакти</w:t>
      </w:r>
      <w:r>
        <w:t>:</w:t>
      </w:r>
    </w:p>
    <w:p w14:paraId="60763C63" w14:textId="77777777" w:rsidR="00213B61" w:rsidRDefault="00213B61">
      <w:pPr>
        <w:spacing w:after="200" w:line="276" w:lineRule="auto"/>
        <w:ind w:firstLine="0"/>
        <w:jc w:val="left"/>
      </w:pPr>
    </w:p>
    <w:p w14:paraId="14CEE3BD" w14:textId="39E2127B" w:rsidR="00213B61" w:rsidRDefault="00A01CB3">
      <w:pPr>
        <w:spacing w:after="200" w:line="276" w:lineRule="auto"/>
        <w:ind w:firstLine="0"/>
        <w:jc w:val="left"/>
      </w:pPr>
      <w:r w:rsidRPr="00A01CB3">
        <w:rPr>
          <w:noProof/>
          <w:lang w:eastAsia="uk-UA"/>
        </w:rPr>
        <w:drawing>
          <wp:inline distT="0" distB="0" distL="0" distR="0" wp14:anchorId="30EBB959" wp14:editId="63346C1D">
            <wp:extent cx="6120765" cy="28454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9DE5" w14:textId="034B3559" w:rsidR="00213B61" w:rsidRDefault="00A01CB3" w:rsidP="00213B61">
      <w:pPr>
        <w:spacing w:after="200" w:line="276" w:lineRule="auto"/>
        <w:ind w:firstLine="0"/>
        <w:jc w:val="center"/>
      </w:pPr>
      <w:r>
        <w:t>Рисунок 2.7 – Сторінка контакти</w:t>
      </w:r>
    </w:p>
    <w:p w14:paraId="7ED608BB" w14:textId="77DA3C71" w:rsidR="00213B61" w:rsidRDefault="00213B61" w:rsidP="00213B61">
      <w:pPr>
        <w:spacing w:after="200" w:line="276" w:lineRule="auto"/>
        <w:ind w:firstLine="0"/>
        <w:jc w:val="center"/>
      </w:pPr>
    </w:p>
    <w:p w14:paraId="0A4DC2C0" w14:textId="5999962C" w:rsidR="00213B61" w:rsidRDefault="00A01CB3" w:rsidP="00213B61">
      <w:pPr>
        <w:spacing w:after="200" w:line="276" w:lineRule="auto"/>
        <w:ind w:firstLine="0"/>
        <w:jc w:val="center"/>
      </w:pPr>
      <w:r w:rsidRPr="00A01CB3">
        <w:rPr>
          <w:noProof/>
          <w:lang w:eastAsia="uk-UA"/>
        </w:rPr>
        <w:drawing>
          <wp:inline distT="0" distB="0" distL="0" distR="0" wp14:anchorId="7422F30B" wp14:editId="36857597">
            <wp:extent cx="6120765" cy="313626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0434" w14:textId="5B58ED12" w:rsidR="00213B61" w:rsidRDefault="00A01CB3" w:rsidP="00213B61">
      <w:pPr>
        <w:spacing w:after="200" w:line="276" w:lineRule="auto"/>
        <w:ind w:firstLine="0"/>
        <w:jc w:val="center"/>
      </w:pPr>
      <w:r>
        <w:t>Рисунок 2.8 – Як виглядає це кодом</w:t>
      </w:r>
    </w:p>
    <w:p w14:paraId="08D6EBD7" w14:textId="21C09358" w:rsidR="00213B61" w:rsidRDefault="00213B61" w:rsidP="00213B61">
      <w:pPr>
        <w:spacing w:after="200" w:line="276" w:lineRule="auto"/>
        <w:ind w:firstLine="0"/>
        <w:jc w:val="center"/>
      </w:pPr>
    </w:p>
    <w:p w14:paraId="73E16C3C" w14:textId="77777777" w:rsidR="00A01CB3" w:rsidRDefault="00A01CB3" w:rsidP="00213B61">
      <w:pPr>
        <w:spacing w:after="200" w:line="276" w:lineRule="auto"/>
        <w:ind w:firstLine="0"/>
        <w:jc w:val="center"/>
      </w:pPr>
    </w:p>
    <w:p w14:paraId="54BA8115" w14:textId="4E4F58B8" w:rsidR="00213B61" w:rsidRDefault="00A01CB3" w:rsidP="00213B61">
      <w:pPr>
        <w:spacing w:after="200" w:line="276" w:lineRule="auto"/>
        <w:ind w:firstLine="0"/>
      </w:pPr>
      <w:r>
        <w:lastRenderedPageBreak/>
        <w:tab/>
        <w:t>Після цього я зробив ще один блок із соц. мережами</w:t>
      </w:r>
      <w:r w:rsidR="00213B61">
        <w:t xml:space="preserve"> ось таким чином:</w:t>
      </w:r>
    </w:p>
    <w:p w14:paraId="5C39FD7D" w14:textId="76FF3A50" w:rsidR="00213B61" w:rsidRDefault="00A01CB3" w:rsidP="00213B61">
      <w:pPr>
        <w:spacing w:after="200" w:line="276" w:lineRule="auto"/>
        <w:ind w:firstLine="0"/>
      </w:pPr>
      <w:r w:rsidRPr="00A01CB3">
        <w:rPr>
          <w:noProof/>
          <w:lang w:eastAsia="uk-UA"/>
        </w:rPr>
        <w:drawing>
          <wp:inline distT="0" distB="0" distL="0" distR="0" wp14:anchorId="386D17E2" wp14:editId="7DDB810D">
            <wp:extent cx="6120765" cy="90932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B66E" w14:textId="636B0C31" w:rsidR="00213B61" w:rsidRDefault="00213B61" w:rsidP="00213B61">
      <w:pPr>
        <w:spacing w:after="200" w:line="276" w:lineRule="auto"/>
        <w:ind w:firstLine="0"/>
      </w:pPr>
    </w:p>
    <w:p w14:paraId="3E2A2364" w14:textId="4B8219C2" w:rsidR="00213B61" w:rsidRDefault="00A01CB3" w:rsidP="00213B61">
      <w:pPr>
        <w:spacing w:after="200" w:line="276" w:lineRule="auto"/>
        <w:ind w:firstLine="0"/>
        <w:jc w:val="center"/>
      </w:pPr>
      <w:r>
        <w:t>Рисунок 2.9 – Соц. мережі</w:t>
      </w:r>
    </w:p>
    <w:p w14:paraId="37171B24" w14:textId="7A45E77F" w:rsidR="00213B61" w:rsidRDefault="00213B61" w:rsidP="00213B61">
      <w:pPr>
        <w:spacing w:after="200" w:line="276" w:lineRule="auto"/>
        <w:ind w:firstLine="0"/>
        <w:jc w:val="center"/>
      </w:pPr>
    </w:p>
    <w:p w14:paraId="66CEE09B" w14:textId="44BDA1E5" w:rsidR="00213B61" w:rsidRDefault="00213B61" w:rsidP="00213B61">
      <w:pPr>
        <w:spacing w:after="200" w:line="276" w:lineRule="auto"/>
        <w:ind w:firstLine="0"/>
      </w:pPr>
      <w:r>
        <w:tab/>
      </w:r>
      <w:r w:rsidR="00A01CB3">
        <w:t>Також додав швидке замовлення зі знижкою</w:t>
      </w:r>
      <w:r>
        <w:t>:</w:t>
      </w:r>
    </w:p>
    <w:p w14:paraId="65D8E7A5" w14:textId="4F19E3B2" w:rsidR="00213B61" w:rsidRDefault="00213B61" w:rsidP="00213B61">
      <w:pPr>
        <w:spacing w:after="200" w:line="276" w:lineRule="auto"/>
        <w:ind w:firstLine="0"/>
      </w:pPr>
    </w:p>
    <w:p w14:paraId="2F40FFE7" w14:textId="5AD355A4" w:rsidR="00213B61" w:rsidRDefault="00A01CB3" w:rsidP="00213B61">
      <w:pPr>
        <w:spacing w:after="200" w:line="276" w:lineRule="auto"/>
        <w:ind w:firstLine="0"/>
      </w:pPr>
      <w:r w:rsidRPr="00A01CB3">
        <w:rPr>
          <w:noProof/>
          <w:lang w:eastAsia="uk-UA"/>
        </w:rPr>
        <w:drawing>
          <wp:inline distT="0" distB="0" distL="0" distR="0" wp14:anchorId="7889572E" wp14:editId="47A3391E">
            <wp:extent cx="6120765" cy="30994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1638" w14:textId="59982DFC" w:rsidR="00213B61" w:rsidRDefault="00A01CB3" w:rsidP="00213B61">
      <w:pPr>
        <w:spacing w:after="200" w:line="276" w:lineRule="auto"/>
        <w:ind w:firstLine="0"/>
        <w:jc w:val="center"/>
      </w:pPr>
      <w:r>
        <w:t>Рисунок 2.10 – Знижка</w:t>
      </w:r>
    </w:p>
    <w:p w14:paraId="4BEDF202" w14:textId="1845A687" w:rsidR="00213B61" w:rsidRDefault="00213B61" w:rsidP="00213B61">
      <w:pPr>
        <w:spacing w:after="200" w:line="276" w:lineRule="auto"/>
        <w:ind w:firstLine="0"/>
        <w:jc w:val="center"/>
      </w:pPr>
    </w:p>
    <w:p w14:paraId="2B1FF772" w14:textId="274E8613" w:rsidR="00A01CB3" w:rsidRDefault="00A01CB3">
      <w:pPr>
        <w:spacing w:after="200" w:line="276" w:lineRule="auto"/>
        <w:ind w:firstLine="0"/>
        <w:jc w:val="left"/>
      </w:pPr>
      <w:r>
        <w:br w:type="page"/>
      </w:r>
    </w:p>
    <w:p w14:paraId="0A7A46F8" w14:textId="42BB1656" w:rsidR="00323CE6" w:rsidRDefault="00A01CB3" w:rsidP="00D83AFB">
      <w:pPr>
        <w:spacing w:after="200" w:line="276" w:lineRule="auto"/>
        <w:ind w:firstLine="0"/>
        <w:jc w:val="center"/>
      </w:pPr>
      <w:r>
        <w:lastRenderedPageBreak/>
        <w:t>Загальний вигляд сайту:</w:t>
      </w:r>
      <w:r>
        <w:br/>
      </w:r>
      <w:r w:rsidRPr="00A01CB3">
        <w:rPr>
          <w:noProof/>
          <w:lang w:eastAsia="uk-UA"/>
        </w:rPr>
        <w:drawing>
          <wp:inline distT="0" distB="0" distL="0" distR="0" wp14:anchorId="75BF8C41" wp14:editId="2A178D0E">
            <wp:extent cx="6120765" cy="410146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CB3">
        <w:rPr>
          <w:noProof/>
          <w:lang w:eastAsia="uk-UA"/>
        </w:rPr>
        <w:drawing>
          <wp:inline distT="0" distB="0" distL="0" distR="0" wp14:anchorId="1B09BCE0" wp14:editId="3CCF12F9">
            <wp:extent cx="6120765" cy="42100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CB3">
        <w:rPr>
          <w:noProof/>
          <w:lang w:eastAsia="uk-UA"/>
        </w:rPr>
        <w:lastRenderedPageBreak/>
        <w:drawing>
          <wp:inline distT="0" distB="0" distL="0" distR="0" wp14:anchorId="7FDD139A" wp14:editId="465CF108">
            <wp:extent cx="6120765" cy="38569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CB3">
        <w:rPr>
          <w:noProof/>
          <w:lang w:eastAsia="uk-UA"/>
        </w:rPr>
        <w:drawing>
          <wp:inline distT="0" distB="0" distL="0" distR="0" wp14:anchorId="2CACA7F2" wp14:editId="1CEDD714">
            <wp:extent cx="6120765" cy="21082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CB3">
        <w:rPr>
          <w:noProof/>
          <w:lang w:eastAsia="uk-UA"/>
        </w:rPr>
        <w:lastRenderedPageBreak/>
        <w:drawing>
          <wp:inline distT="0" distB="0" distL="0" distR="0" wp14:anchorId="41481EE1" wp14:editId="7DA13E64">
            <wp:extent cx="6120765" cy="387604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83AFB">
        <w:t>Малюнок 2.11 5 малюнків – Загальний вигляд сайту</w:t>
      </w:r>
    </w:p>
    <w:p w14:paraId="6160C65D" w14:textId="77777777" w:rsidR="00D83AFB" w:rsidRDefault="00D83AFB" w:rsidP="00213B61">
      <w:pPr>
        <w:spacing w:after="200" w:line="276" w:lineRule="auto"/>
        <w:ind w:firstLine="0"/>
      </w:pPr>
    </w:p>
    <w:p w14:paraId="4F57095D" w14:textId="77777777" w:rsidR="00213B61" w:rsidRDefault="00213B61" w:rsidP="00213B61">
      <w:pPr>
        <w:spacing w:after="200" w:line="276" w:lineRule="auto"/>
        <w:ind w:firstLine="0"/>
      </w:pPr>
    </w:p>
    <w:p w14:paraId="4F71A5CA" w14:textId="58F55982" w:rsidR="00346B98" w:rsidRDefault="00346B98">
      <w:pPr>
        <w:spacing w:after="200" w:line="276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55F223A1" w14:textId="77777777" w:rsidR="00346B98" w:rsidRDefault="00346B98" w:rsidP="00346B98">
      <w:pPr>
        <w:pStyle w:val="1"/>
      </w:pPr>
      <w:r>
        <w:lastRenderedPageBreak/>
        <w:t>ВИСНОВКИ</w:t>
      </w:r>
    </w:p>
    <w:p w14:paraId="454DAAE2" w14:textId="77777777" w:rsidR="00346B98" w:rsidRDefault="00346B98" w:rsidP="000E6BF0">
      <w:pPr>
        <w:pStyle w:val="a3"/>
        <w:ind w:left="0"/>
      </w:pPr>
    </w:p>
    <w:p w14:paraId="4FA1804F" w14:textId="143D1115" w:rsidR="00346B98" w:rsidRDefault="00470B52" w:rsidP="00346B98">
      <w:pPr>
        <w:pStyle w:val="a3"/>
        <w:numPr>
          <w:ilvl w:val="0"/>
          <w:numId w:val="2"/>
        </w:numPr>
        <w:ind w:left="709" w:hanging="709"/>
      </w:pPr>
      <w:r>
        <w:t>У роботі розглянуто усі найбільш</w:t>
      </w:r>
      <w:r w:rsidR="00D83AFB">
        <w:t xml:space="preserve">  </w:t>
      </w:r>
      <w:r>
        <w:t>вживані елементи веб</w:t>
      </w:r>
      <w:r w:rsidR="00D83AFB">
        <w:t>-</w:t>
      </w:r>
      <w:r>
        <w:t xml:space="preserve">сторінки, написаної мовою </w:t>
      </w:r>
      <w:r>
        <w:rPr>
          <w:lang w:val="en-US"/>
        </w:rPr>
        <w:t>html</w:t>
      </w:r>
      <w:r w:rsidRPr="00213B61">
        <w:t>. Це дозволило якісно пі</w:t>
      </w:r>
      <w:r>
        <w:rPr>
          <w:lang w:val="ru-RU"/>
        </w:rPr>
        <w:t xml:space="preserve">дготуватися до її реалізації та глибше зрозуміти суть </w:t>
      </w:r>
      <w:r w:rsidR="00456ECC">
        <w:rPr>
          <w:lang w:val="ru-RU"/>
        </w:rPr>
        <w:t>завдання.</w:t>
      </w:r>
      <w:r w:rsidR="00D83AFB">
        <w:rPr>
          <w:lang w:val="ru-RU"/>
        </w:rPr>
        <w:t xml:space="preserve"> За допомогою цієї роботи було краще вивчено на засвоєно теги та атрибути. Спільна робота </w:t>
      </w:r>
      <w:r w:rsidR="00D83AFB">
        <w:rPr>
          <w:lang w:val="en-US"/>
        </w:rPr>
        <w:t xml:space="preserve">Html </w:t>
      </w:r>
      <w:r w:rsidR="00D83AFB">
        <w:t xml:space="preserve">та </w:t>
      </w:r>
      <w:r w:rsidR="00D83AFB">
        <w:rPr>
          <w:lang w:val="en-US"/>
        </w:rPr>
        <w:t>Css</w:t>
      </w:r>
      <w:r w:rsidR="00D83AFB">
        <w:rPr>
          <w:lang w:val="ru-RU"/>
        </w:rPr>
        <w:t>.</w:t>
      </w:r>
    </w:p>
    <w:p w14:paraId="01C4393C" w14:textId="70B9F757" w:rsidR="00346B98" w:rsidRDefault="0029660B" w:rsidP="00346B98">
      <w:pPr>
        <w:pStyle w:val="a3"/>
        <w:numPr>
          <w:ilvl w:val="0"/>
          <w:numId w:val="2"/>
        </w:numPr>
        <w:ind w:left="709" w:hanging="709"/>
      </w:pPr>
      <w:r>
        <w:t xml:space="preserve">Мовою написання визначено </w:t>
      </w:r>
      <w:r>
        <w:rPr>
          <w:lang w:val="en-US"/>
        </w:rPr>
        <w:t>HTML</w:t>
      </w:r>
      <w:r w:rsidRPr="0029660B">
        <w:rPr>
          <w:lang w:val="ru-RU"/>
        </w:rPr>
        <w:t xml:space="preserve"> через її ак</w:t>
      </w:r>
      <w:r>
        <w:t>туальність та зручність, простоту і гнучкість.</w:t>
      </w:r>
    </w:p>
    <w:p w14:paraId="5FD460CD" w14:textId="03B9A351" w:rsidR="00346B98" w:rsidRDefault="0029660B" w:rsidP="00346B98">
      <w:pPr>
        <w:pStyle w:val="a3"/>
        <w:numPr>
          <w:ilvl w:val="0"/>
          <w:numId w:val="2"/>
        </w:numPr>
        <w:ind w:left="709" w:hanging="709"/>
      </w:pPr>
      <w:r>
        <w:t xml:space="preserve">Створено </w:t>
      </w:r>
      <w:r w:rsidR="00D83AFB">
        <w:t>сайт-візитку музичного гурту</w:t>
      </w:r>
      <w:r>
        <w:t xml:space="preserve">. Використано більшість провідних технологій </w:t>
      </w:r>
      <w:r>
        <w:rPr>
          <w:lang w:val="en-US"/>
        </w:rPr>
        <w:t>HTML</w:t>
      </w:r>
      <w:r w:rsidRPr="0029660B">
        <w:rPr>
          <w:lang w:val="ru-RU"/>
        </w:rPr>
        <w:t xml:space="preserve">, </w:t>
      </w:r>
      <w:r>
        <w:rPr>
          <w:lang w:val="en-US"/>
        </w:rPr>
        <w:t>CSS</w:t>
      </w:r>
      <w:r w:rsidRPr="0029660B">
        <w:rPr>
          <w:lang w:val="ru-RU"/>
        </w:rPr>
        <w:t>.</w:t>
      </w:r>
      <w:r>
        <w:rPr>
          <w:lang w:val="ru-RU"/>
        </w:rPr>
        <w:t xml:space="preserve"> </w:t>
      </w:r>
      <w:r>
        <w:t>Закріплено отримані знання.</w:t>
      </w:r>
      <w:r w:rsidR="00D83AFB">
        <w:t xml:space="preserve"> </w:t>
      </w:r>
    </w:p>
    <w:p w14:paraId="4B9B8489" w14:textId="77777777" w:rsidR="00346B98" w:rsidRDefault="00346B98">
      <w:pPr>
        <w:spacing w:after="200" w:line="276" w:lineRule="auto"/>
        <w:ind w:firstLine="0"/>
        <w:jc w:val="left"/>
      </w:pPr>
      <w:r>
        <w:br w:type="page"/>
      </w:r>
    </w:p>
    <w:p w14:paraId="28386A37" w14:textId="77777777" w:rsidR="00346B98" w:rsidRDefault="002A07EB" w:rsidP="002A07EB">
      <w:pPr>
        <w:pStyle w:val="1"/>
        <w:ind w:firstLine="0"/>
        <w:jc w:val="center"/>
      </w:pPr>
      <w:r>
        <w:rPr>
          <w:lang w:val="ru-RU"/>
        </w:rPr>
        <w:lastRenderedPageBreak/>
        <w:t>ПЕРЕЛ</w:t>
      </w:r>
      <w:r>
        <w:t>іК</w:t>
      </w:r>
      <w:r w:rsidR="00346B98">
        <w:t xml:space="preserve"> ДЖЕРЕЛ</w:t>
      </w:r>
      <w:r>
        <w:t xml:space="preserve"> ПОСИЛАННЯ</w:t>
      </w:r>
    </w:p>
    <w:p w14:paraId="174F8FC8" w14:textId="77777777" w:rsidR="00781C75" w:rsidRDefault="00781C75" w:rsidP="00781C75"/>
    <w:p w14:paraId="0A43A5B4" w14:textId="4E44156D" w:rsidR="00346B98" w:rsidRPr="00E4299D" w:rsidRDefault="00E4299D" w:rsidP="007E0448">
      <w:pPr>
        <w:pStyle w:val="a3"/>
        <w:numPr>
          <w:ilvl w:val="0"/>
          <w:numId w:val="3"/>
        </w:numPr>
        <w:ind w:left="709" w:hanging="709"/>
        <w:rPr>
          <w:szCs w:val="28"/>
        </w:rPr>
      </w:pPr>
      <w:r w:rsidRPr="00E4299D">
        <w:rPr>
          <w:color w:val="000000"/>
          <w:szCs w:val="28"/>
          <w:shd w:val="clear" w:color="auto" w:fill="FFFFFF"/>
        </w:rPr>
        <w:t xml:space="preserve">Структура HTML-документа [Електронний ресурс] – Режим доступу до ресурсу: </w:t>
      </w:r>
      <w:hyperlink r:id="rId22" w:history="1">
        <w:r w:rsidRPr="007230A6">
          <w:rPr>
            <w:rStyle w:val="af0"/>
            <w:szCs w:val="28"/>
            <w:shd w:val="clear" w:color="auto" w:fill="FFFFFF"/>
          </w:rPr>
          <w:t>https://htmlacademy.ru/courses/299</w:t>
        </w:r>
      </w:hyperlink>
      <w:r w:rsidRPr="00E4299D">
        <w:rPr>
          <w:color w:val="000000"/>
          <w:szCs w:val="28"/>
          <w:shd w:val="clear" w:color="auto" w:fill="FFFFFF"/>
        </w:rPr>
        <w:t>.</w:t>
      </w:r>
    </w:p>
    <w:p w14:paraId="727F9940" w14:textId="05C44D54" w:rsidR="00E4299D" w:rsidRPr="003E1FF0" w:rsidRDefault="003E1FF0" w:rsidP="007E0448">
      <w:pPr>
        <w:pStyle w:val="a3"/>
        <w:numPr>
          <w:ilvl w:val="0"/>
          <w:numId w:val="3"/>
        </w:numPr>
        <w:ind w:left="709" w:hanging="709"/>
        <w:rPr>
          <w:szCs w:val="28"/>
        </w:rPr>
      </w:pPr>
      <w:r w:rsidRPr="003E1FF0">
        <w:rPr>
          <w:color w:val="000000"/>
          <w:szCs w:val="28"/>
          <w:shd w:val="clear" w:color="auto" w:fill="FFFFFF"/>
        </w:rPr>
        <w:t xml:space="preserve">Разметка текста [Електронний ресурс] – Режим доступу до ресурсу: </w:t>
      </w:r>
      <w:hyperlink r:id="rId23" w:history="1">
        <w:r w:rsidRPr="007230A6">
          <w:rPr>
            <w:rStyle w:val="af0"/>
            <w:szCs w:val="28"/>
            <w:shd w:val="clear" w:color="auto" w:fill="FFFFFF"/>
          </w:rPr>
          <w:t>https://htmlacademy.ru/courses/301</w:t>
        </w:r>
      </w:hyperlink>
      <w:r w:rsidRPr="003E1FF0">
        <w:rPr>
          <w:color w:val="000000"/>
          <w:szCs w:val="28"/>
          <w:shd w:val="clear" w:color="auto" w:fill="FFFFFF"/>
        </w:rPr>
        <w:t>.</w:t>
      </w:r>
    </w:p>
    <w:p w14:paraId="0F03B7EC" w14:textId="646833D3" w:rsidR="00323CE6" w:rsidRPr="00323CE6" w:rsidRDefault="00323CE6" w:rsidP="00323CE6">
      <w:pPr>
        <w:ind w:firstLine="0"/>
        <w:rPr>
          <w:szCs w:val="28"/>
        </w:rPr>
      </w:pPr>
      <w:r w:rsidRPr="00323CE6">
        <w:rPr>
          <w:color w:val="000000"/>
          <w:szCs w:val="28"/>
          <w:shd w:val="clear" w:color="auto" w:fill="FFFFFF"/>
        </w:rPr>
        <w:t>3.</w:t>
      </w:r>
      <w:r>
        <w:rPr>
          <w:color w:val="000000"/>
          <w:szCs w:val="28"/>
          <w:shd w:val="clear" w:color="auto" w:fill="FFFFFF"/>
        </w:rPr>
        <w:t xml:space="preserve">    </w:t>
      </w:r>
      <w:r w:rsidR="0029660B" w:rsidRPr="00323CE6">
        <w:rPr>
          <w:color w:val="000000"/>
          <w:szCs w:val="28"/>
          <w:shd w:val="clear" w:color="auto" w:fill="FFFFFF"/>
        </w:rPr>
        <w:t xml:space="preserve">Структура HTML-документа [Електронний ресурс] – Режим доступу до ресурсу: </w:t>
      </w:r>
      <w:hyperlink r:id="rId24" w:history="1">
        <w:r w:rsidR="00745B2F" w:rsidRPr="00323CE6">
          <w:rPr>
            <w:rStyle w:val="af0"/>
            <w:szCs w:val="28"/>
            <w:shd w:val="clear" w:color="auto" w:fill="FFFFFF"/>
          </w:rPr>
          <w:t>https://htmlacademy.ru/courses/26</w:t>
        </w:r>
      </w:hyperlink>
      <w:r w:rsidR="0029660B" w:rsidRPr="00323CE6">
        <w:rPr>
          <w:color w:val="000000"/>
          <w:szCs w:val="28"/>
          <w:shd w:val="clear" w:color="auto" w:fill="FFFFFF"/>
        </w:rPr>
        <w:t>.</w:t>
      </w:r>
    </w:p>
    <w:p w14:paraId="74C7A44A" w14:textId="60712046" w:rsidR="00745B2F" w:rsidRDefault="00323CE6" w:rsidP="00323CE6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4.        </w:t>
      </w:r>
      <w:r w:rsidRPr="00323CE6">
        <w:rPr>
          <w:rFonts w:cs="Times New Roman"/>
          <w:szCs w:val="28"/>
        </w:rPr>
        <w:t>Организация ЭВМ. 5-е изд.-К.Хамахер, З.Врашневич, С.Заки.- СПб.: Питер; Киев: Издательская группа BHV, 2003.- 848 с.: ил.- (Серия «Классика computer science»)</w:t>
      </w:r>
    </w:p>
    <w:p w14:paraId="3DA0D121" w14:textId="4C1E20FE" w:rsidR="00323CE6" w:rsidRDefault="00323CE6" w:rsidP="00323CE6">
      <w:pPr>
        <w:ind w:firstLine="0"/>
        <w:rPr>
          <w:color w:val="000000"/>
          <w:szCs w:val="28"/>
          <w:shd w:val="clear" w:color="auto" w:fill="FFFFFF"/>
        </w:rPr>
      </w:pPr>
      <w:r>
        <w:rPr>
          <w:rFonts w:cs="Times New Roman"/>
          <w:szCs w:val="28"/>
        </w:rPr>
        <w:t xml:space="preserve">5. </w:t>
      </w:r>
      <w:r w:rsidR="00842649">
        <w:rPr>
          <w:rFonts w:cs="Times New Roman"/>
          <w:szCs w:val="28"/>
        </w:rPr>
        <w:t xml:space="preserve">   </w:t>
      </w:r>
      <w:r w:rsidR="00842649" w:rsidRPr="00842649">
        <w:rPr>
          <w:color w:val="000000"/>
          <w:szCs w:val="28"/>
          <w:shd w:val="clear" w:color="auto" w:fill="FFFFFF"/>
        </w:rPr>
        <w:t xml:space="preserve">Курс по створенню сайтів [Електронний ресурс] – Режим доступу до ресурсу: </w:t>
      </w:r>
      <w:hyperlink r:id="rId25" w:history="1">
        <w:r w:rsidR="00842649" w:rsidRPr="00932730">
          <w:rPr>
            <w:rStyle w:val="af0"/>
            <w:szCs w:val="28"/>
            <w:shd w:val="clear" w:color="auto" w:fill="FFFFFF"/>
          </w:rPr>
          <w:t>https://wayup.in/library/course6?utm_source=google&amp;utm_medium=cpc&amp;utm_campaign=VS_Kniga_Poisk_UA&amp;utm_term=%D1%81%D0%BE%D0%B7%D0%B4%D0%B0%D0%BD%D0%B8%D0%B5%20%D1%81%D0%B0%D0%B9%D1%82%D0%B0%20%D1%81%20%D0%BD%D1%83%D0%BB%D1%8F_&amp;utm_content=135884690633_587467635591_c&amp;gclid=Cj0KCQjw1tGUBhDXARIsAIJx01kfp-L58edzaE10nGKboWHSe695QRnCsNeNo7JjnQ28c6s5rfuPcW0aAic-EALw_wcB</w:t>
        </w:r>
      </w:hyperlink>
      <w:r w:rsidR="00842649" w:rsidRPr="00842649">
        <w:rPr>
          <w:color w:val="000000"/>
          <w:szCs w:val="28"/>
          <w:shd w:val="clear" w:color="auto" w:fill="FFFFFF"/>
        </w:rPr>
        <w:t>.</w:t>
      </w:r>
    </w:p>
    <w:p w14:paraId="5069DFBF" w14:textId="4A9FFC52" w:rsidR="00842649" w:rsidRDefault="00842649" w:rsidP="00323CE6">
      <w:pPr>
        <w:ind w:firstLine="0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6. </w:t>
      </w:r>
      <w:r w:rsidR="00A87B51" w:rsidRPr="00A87B51">
        <w:rPr>
          <w:color w:val="000000"/>
          <w:szCs w:val="28"/>
          <w:shd w:val="clear" w:color="auto" w:fill="FFFFFF"/>
        </w:rPr>
        <w:t xml:space="preserve">Адаптивна верстка [Електронний ресурс] – Режим доступу до ресурсу: </w:t>
      </w:r>
      <w:hyperlink r:id="rId26" w:history="1">
        <w:r w:rsidR="00A87B51" w:rsidRPr="00932730">
          <w:rPr>
            <w:rStyle w:val="af0"/>
            <w:szCs w:val="28"/>
            <w:shd w:val="clear" w:color="auto" w:fill="FFFFFF"/>
          </w:rPr>
          <w:t>https://itproger.com/course/css3-html5</w:t>
        </w:r>
      </w:hyperlink>
      <w:r w:rsidR="00A87B51" w:rsidRPr="00A87B51">
        <w:rPr>
          <w:color w:val="000000"/>
          <w:szCs w:val="28"/>
          <w:shd w:val="clear" w:color="auto" w:fill="FFFFFF"/>
        </w:rPr>
        <w:t>.</w:t>
      </w:r>
    </w:p>
    <w:p w14:paraId="45F6A709" w14:textId="108362C4" w:rsidR="00A01189" w:rsidRDefault="00A01189">
      <w:pPr>
        <w:spacing w:after="200" w:line="276" w:lineRule="auto"/>
        <w:ind w:firstLine="0"/>
        <w:jc w:val="left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br w:type="page"/>
      </w:r>
    </w:p>
    <w:p w14:paraId="1B70BED0" w14:textId="646AAECF" w:rsidR="00A87B51" w:rsidRDefault="00A01189" w:rsidP="00A01189">
      <w:pPr>
        <w:ind w:firstLine="0"/>
        <w:jc w:val="center"/>
        <w:rPr>
          <w:b/>
          <w:szCs w:val="28"/>
          <w:lang w:val="ru-RU"/>
        </w:rPr>
      </w:pPr>
      <w:r w:rsidRPr="00A01189">
        <w:rPr>
          <w:b/>
          <w:szCs w:val="28"/>
          <w:lang w:val="ru-RU"/>
        </w:rPr>
        <w:lastRenderedPageBreak/>
        <w:t>Додаток</w:t>
      </w:r>
    </w:p>
    <w:p w14:paraId="77208129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>
        <w:rPr>
          <w:szCs w:val="28"/>
        </w:rPr>
        <w:t xml:space="preserve">Код програми у </w:t>
      </w:r>
      <w:r>
        <w:rPr>
          <w:szCs w:val="28"/>
          <w:lang w:val="en-US"/>
        </w:rPr>
        <w:t>Html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 w:rsidRPr="00A61D63">
        <w:rPr>
          <w:szCs w:val="28"/>
          <w:lang w:val="ru-RU"/>
        </w:rPr>
        <w:t>&lt;!DOCTYPE html&gt;</w:t>
      </w:r>
    </w:p>
    <w:p w14:paraId="3507F43C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>&lt;html style="font-size: 16px;"&gt;</w:t>
      </w:r>
    </w:p>
    <w:p w14:paraId="0D3182D5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&lt;head&gt;</w:t>
      </w:r>
    </w:p>
    <w:p w14:paraId="3F74E179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&lt;meta name="viewport" content="width=device-width, initial-scale=1.0"&gt;</w:t>
      </w:r>
    </w:p>
    <w:p w14:paraId="01FAAC5D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&lt;meta charset="utf-8"&gt;</w:t>
      </w:r>
    </w:p>
    <w:p w14:paraId="08B3114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&lt;meta name="keywords" content="Любимо, Слухаємо, Живемо, </w:t>
      </w:r>
      <w:proofErr w:type="gramStart"/>
      <w:r w:rsidRPr="00A61D63">
        <w:rPr>
          <w:szCs w:val="28"/>
          <w:lang w:val="ru-RU"/>
        </w:rPr>
        <w:t>О</w:t>
      </w:r>
      <w:proofErr w:type="gramEnd"/>
      <w:r w:rsidRPr="00A61D63">
        <w:rPr>
          <w:szCs w:val="28"/>
          <w:lang w:val="ru-RU"/>
        </w:rPr>
        <w:t xml:space="preserve"> нас, Виступи підчас війни"&gt;</w:t>
      </w:r>
    </w:p>
    <w:p w14:paraId="58A9973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&lt;meta name="description" content=""&gt;</w:t>
      </w:r>
    </w:p>
    <w:p w14:paraId="7D1A4CEA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&lt;title&gt;Главная&lt;/title&gt;</w:t>
      </w:r>
    </w:p>
    <w:p w14:paraId="7505B646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&lt;link rel="stylesheet" href="nicepage.css" media="screen"&gt;</w:t>
      </w:r>
    </w:p>
    <w:p w14:paraId="772E92A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>&lt;link rel="stylesheet" href="Главная.css" media="screen"&gt;</w:t>
      </w:r>
    </w:p>
    <w:p w14:paraId="50BC771E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&lt;script class="u-script" type="text/javascript" src="jquery.js" defer="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/script&gt;</w:t>
      </w:r>
    </w:p>
    <w:p w14:paraId="6932962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&lt;script class="u-script" type="text/javascript" src="nicepage.js" defer="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/script&gt;</w:t>
      </w:r>
    </w:p>
    <w:p w14:paraId="54B6873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&lt;meta name="generator" content="Nicepage 4.11.3, nicepage.com"&gt;</w:t>
      </w:r>
    </w:p>
    <w:p w14:paraId="796D51C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&lt;link id="u-theme-google-font" rel="stylesheet" href="https://fonts.googleapis.com/</w:t>
      </w:r>
      <w:proofErr w:type="gramStart"/>
      <w:r w:rsidRPr="00A61D63">
        <w:rPr>
          <w:szCs w:val="28"/>
          <w:lang w:val="ru-RU"/>
        </w:rPr>
        <w:t>css?family</w:t>
      </w:r>
      <w:proofErr w:type="gramEnd"/>
      <w:r w:rsidRPr="00A61D63">
        <w:rPr>
          <w:szCs w:val="28"/>
          <w:lang w:val="ru-RU"/>
        </w:rPr>
        <w:t>=Roboto:100,100i,300,300i,400,400i,500,500i,700,700i,900,900i|Open+Sans:300,300i,400,400i,500,500i,600,600i,700,700i,800,800i"&gt;</w:t>
      </w:r>
    </w:p>
    <w:p w14:paraId="71E6CCC7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&lt;link id="u-page-google-font" rel="stylesheet" href="https://fonts.googleapis.com/</w:t>
      </w:r>
      <w:proofErr w:type="gramStart"/>
      <w:r w:rsidRPr="00A61D63">
        <w:rPr>
          <w:szCs w:val="28"/>
          <w:lang w:val="ru-RU"/>
        </w:rPr>
        <w:t>css?family</w:t>
      </w:r>
      <w:proofErr w:type="gramEnd"/>
      <w:r w:rsidRPr="00A61D63">
        <w:rPr>
          <w:szCs w:val="28"/>
          <w:lang w:val="ru-RU"/>
        </w:rPr>
        <w:t>=Oswald:200,300,400,500,600,700|Montserrat:100,100i,200,200i,300,300i,400,400i,500,500i,600,600i,700,700i,800,800i,900,900i|Lobster:400"&gt;</w:t>
      </w:r>
    </w:p>
    <w:p w14:paraId="3E4AE2C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</w:t>
      </w:r>
    </w:p>
    <w:p w14:paraId="59EBE40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</w:t>
      </w:r>
    </w:p>
    <w:p w14:paraId="4998EA8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</w:t>
      </w:r>
    </w:p>
    <w:p w14:paraId="0A69A65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</w:t>
      </w:r>
    </w:p>
    <w:p w14:paraId="121F3006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</w:t>
      </w:r>
    </w:p>
    <w:p w14:paraId="5182168B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lastRenderedPageBreak/>
        <w:t xml:space="preserve">    &lt;script type="application/ld+json</w:t>
      </w:r>
      <w:proofErr w:type="gramStart"/>
      <w:r w:rsidRPr="00A61D63">
        <w:rPr>
          <w:szCs w:val="28"/>
          <w:lang w:val="ru-RU"/>
        </w:rPr>
        <w:t>"&gt;{</w:t>
      </w:r>
      <w:proofErr w:type="gramEnd"/>
    </w:p>
    <w:p w14:paraId="06A7AD76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ab/>
      </w:r>
      <w:r w:rsidRPr="00A61D63">
        <w:rPr>
          <w:szCs w:val="28"/>
          <w:lang w:val="ru-RU"/>
        </w:rPr>
        <w:tab/>
        <w:t>"@context": "http://schema.org",</w:t>
      </w:r>
    </w:p>
    <w:p w14:paraId="69B64EF9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ab/>
      </w:r>
      <w:r w:rsidRPr="00A61D63">
        <w:rPr>
          <w:szCs w:val="28"/>
          <w:lang w:val="ru-RU"/>
        </w:rPr>
        <w:tab/>
        <w:t>"@type": "Organization",</w:t>
      </w:r>
    </w:p>
    <w:p w14:paraId="12008EC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ab/>
      </w:r>
      <w:r w:rsidRPr="00A61D63">
        <w:rPr>
          <w:szCs w:val="28"/>
          <w:lang w:val="ru-RU"/>
        </w:rPr>
        <w:tab/>
        <w:t>"name": "WebSite2106395",</w:t>
      </w:r>
    </w:p>
    <w:p w14:paraId="3A717C5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ab/>
      </w:r>
      <w:r w:rsidRPr="00A61D63">
        <w:rPr>
          <w:szCs w:val="28"/>
          <w:lang w:val="ru-RU"/>
        </w:rPr>
        <w:tab/>
        <w:t>"logo": "images/boombox-5467421__480.webp"</w:t>
      </w:r>
    </w:p>
    <w:p w14:paraId="2EBB397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proofErr w:type="gramStart"/>
      <w:r w:rsidRPr="00A61D63">
        <w:rPr>
          <w:szCs w:val="28"/>
          <w:lang w:val="ru-RU"/>
        </w:rPr>
        <w:t>}&lt;</w:t>
      </w:r>
      <w:proofErr w:type="gramEnd"/>
      <w:r w:rsidRPr="00A61D63">
        <w:rPr>
          <w:szCs w:val="28"/>
          <w:lang w:val="ru-RU"/>
        </w:rPr>
        <w:t>/script&gt;</w:t>
      </w:r>
    </w:p>
    <w:p w14:paraId="5F97943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&lt;meta name="theme-color" content="#478ac9"&gt;</w:t>
      </w:r>
    </w:p>
    <w:p w14:paraId="551DFEF6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&lt;meta property="</w:t>
      </w:r>
      <w:proofErr w:type="gramStart"/>
      <w:r w:rsidRPr="00A61D63">
        <w:rPr>
          <w:szCs w:val="28"/>
          <w:lang w:val="ru-RU"/>
        </w:rPr>
        <w:t>og:title</w:t>
      </w:r>
      <w:proofErr w:type="gramEnd"/>
      <w:r w:rsidRPr="00A61D63">
        <w:rPr>
          <w:szCs w:val="28"/>
          <w:lang w:val="ru-RU"/>
        </w:rPr>
        <w:t>" content="Главная"&gt;</w:t>
      </w:r>
    </w:p>
    <w:p w14:paraId="7ACAFC4E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&lt;meta property="</w:t>
      </w:r>
      <w:proofErr w:type="gramStart"/>
      <w:r w:rsidRPr="00A61D63">
        <w:rPr>
          <w:szCs w:val="28"/>
          <w:lang w:val="ru-RU"/>
        </w:rPr>
        <w:t>og:description</w:t>
      </w:r>
      <w:proofErr w:type="gramEnd"/>
      <w:r w:rsidRPr="00A61D63">
        <w:rPr>
          <w:szCs w:val="28"/>
          <w:lang w:val="ru-RU"/>
        </w:rPr>
        <w:t>" content=""&gt;</w:t>
      </w:r>
    </w:p>
    <w:p w14:paraId="583E2D7A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&lt;meta property="</w:t>
      </w:r>
      <w:proofErr w:type="gramStart"/>
      <w:r w:rsidRPr="00A61D63">
        <w:rPr>
          <w:szCs w:val="28"/>
          <w:lang w:val="ru-RU"/>
        </w:rPr>
        <w:t>og:type</w:t>
      </w:r>
      <w:proofErr w:type="gramEnd"/>
      <w:r w:rsidRPr="00A61D63">
        <w:rPr>
          <w:szCs w:val="28"/>
          <w:lang w:val="ru-RU"/>
        </w:rPr>
        <w:t>" content="website"&gt;</w:t>
      </w:r>
    </w:p>
    <w:p w14:paraId="646385F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&lt;/head&gt;</w:t>
      </w:r>
    </w:p>
    <w:p w14:paraId="591692F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&lt;body class="u-body u-stick-footer u-xl-mode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header class="u-clearfix u-header u-header" id="sec-8292"&gt;&lt;div class="u-clearfix u-sheet u-valign-middle u-sheet-1"&gt;</w:t>
      </w:r>
    </w:p>
    <w:p w14:paraId="5210155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&lt;a href="https://uk.wikipedia.org/wiki/%D0%91%D1%83%D0%BC%D0%B1%D0%BE%D0%BA%D1%81" class="u-image u-logo u-image-1" data-image-width="788" data-image-height="480" title="Бумбокс гурт" target="_blank"&gt;</w:t>
      </w:r>
    </w:p>
    <w:p w14:paraId="4E0EC899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&lt;img src="images/boombox-5467421__480.webp" class="u-logo-image u-logo-image-1"&gt;</w:t>
      </w:r>
    </w:p>
    <w:p w14:paraId="28327F4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&lt;/a&gt;</w:t>
      </w:r>
    </w:p>
    <w:p w14:paraId="344AB87D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&lt;h3 class="u-custom-font u-font-lobster u-headline u-text u-text-default u-text-1"&gt;</w:t>
      </w:r>
    </w:p>
    <w:p w14:paraId="3194757E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&lt;a class="u-active-none u-border-none u-btn u-button-link u-button-style u-hover-none u-none u-text-palette-1-base u-btn-1" href="Главная.html" data-page-id="2106408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/a&gt;</w:t>
      </w:r>
    </w:p>
    <w:p w14:paraId="276C33B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&lt;/h3&gt;</w:t>
      </w:r>
    </w:p>
    <w:p w14:paraId="7D08141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&lt;p class="u-custom-font u-font-lobster u-text u-text-default u-text-2"&gt;</w:t>
      </w:r>
    </w:p>
    <w:p w14:paraId="39F7D42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&lt;a class="u-active-none u-border-none u-btn u-button-link u-button-style u-hover-none u-none u-text-body-color u-btn-2" href="Главная.html" data-page-id="2106408</w:t>
      </w:r>
      <w:proofErr w:type="gramStart"/>
      <w:r w:rsidRPr="00A61D63">
        <w:rPr>
          <w:szCs w:val="28"/>
          <w:lang w:val="ru-RU"/>
        </w:rPr>
        <w:t>"&gt;Гурт</w:t>
      </w:r>
      <w:proofErr w:type="gramEnd"/>
      <w:r w:rsidRPr="00A61D63">
        <w:rPr>
          <w:szCs w:val="28"/>
          <w:lang w:val="ru-RU"/>
        </w:rPr>
        <w:t xml:space="preserve"> Бумбокс&lt;/a&gt;</w:t>
      </w:r>
    </w:p>
    <w:p w14:paraId="7392CAA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lastRenderedPageBreak/>
        <w:t xml:space="preserve">        &lt;/p&gt;</w:t>
      </w:r>
    </w:p>
    <w:p w14:paraId="617698B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&lt;nav class="u-menu u-menu-dropdown u-offcanvas u-menu-1"&gt;</w:t>
      </w:r>
    </w:p>
    <w:p w14:paraId="1DCD186B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&lt;div class="menu-collapse" style="font-size: 1rem; letter-spacing: 0px;"&gt;</w:t>
      </w:r>
    </w:p>
    <w:p w14:paraId="602E915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&lt;a class="u-button-style u-custom-left-right-menu-spacing u-custom-padding-bottom u-custom-top-bottom-menu-spacing u-nav-link u-text-active-palette-1-base u-text-hover-palette-2-base" href="#"&gt;</w:t>
      </w:r>
    </w:p>
    <w:p w14:paraId="758AB9F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&lt;svg class="u-svg-link" viewBox="0 0 24 24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use xmlns:xlink="http://www.w3.org/1999/xlink" xlink:href="#menu-hamburger"&gt;&lt;/use&gt;&lt;/svg&gt;</w:t>
      </w:r>
    </w:p>
    <w:p w14:paraId="660CAF7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&lt;svg class="u-svg-content" version="1.1" id="menu-hamburger" viewBox="0 0 16 16" x="0px" y="0px" xmlns:xlink="http://www.w3.org/1999/xlink" xmlns="http://www.w3.org/2000/svg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g&gt;&lt;rect y="1" width="16" height="2"&gt;&lt;/rect&gt;&lt;rect y="7" width="16" height="2"&gt;&lt;/rect&gt;&lt;rect y="13" width="16" height="2"&gt;&lt;/rect&gt;</w:t>
      </w:r>
    </w:p>
    <w:p w14:paraId="0FB347D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>&lt;/</w:t>
      </w:r>
      <w:proofErr w:type="gramStart"/>
      <w:r w:rsidRPr="00A61D63">
        <w:rPr>
          <w:szCs w:val="28"/>
          <w:lang w:val="ru-RU"/>
        </w:rPr>
        <w:t>g&gt;&lt;</w:t>
      </w:r>
      <w:proofErr w:type="gramEnd"/>
      <w:r w:rsidRPr="00A61D63">
        <w:rPr>
          <w:szCs w:val="28"/>
          <w:lang w:val="ru-RU"/>
        </w:rPr>
        <w:t>/svg&gt;</w:t>
      </w:r>
    </w:p>
    <w:p w14:paraId="6BD6AE2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&lt;/a&gt;</w:t>
      </w:r>
    </w:p>
    <w:p w14:paraId="25E42C3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&lt;/div&gt;</w:t>
      </w:r>
    </w:p>
    <w:p w14:paraId="3D8030CA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&lt;div class="u-custom-menu u-nav-container"&gt;</w:t>
      </w:r>
    </w:p>
    <w:p w14:paraId="79DC78D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&lt;ul class="u-nav u-unstyled u-nav-1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li class="u-nav-item"&gt;&lt;a class="u-button-style u-nav-link u-text-active-palette-1-base u-text-hover-palette-2-base" href="Главная.html" style="padding: 10px 20px;"&gt;Главная&lt;/a&gt;</w:t>
      </w:r>
    </w:p>
    <w:p w14:paraId="1A13D60D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>&lt;/</w:t>
      </w:r>
      <w:proofErr w:type="gramStart"/>
      <w:r w:rsidRPr="00A61D63">
        <w:rPr>
          <w:szCs w:val="28"/>
          <w:lang w:val="ru-RU"/>
        </w:rPr>
        <w:t>li&gt;&lt;</w:t>
      </w:r>
      <w:proofErr w:type="gramEnd"/>
      <w:r w:rsidRPr="00A61D63">
        <w:rPr>
          <w:szCs w:val="28"/>
          <w:lang w:val="ru-RU"/>
        </w:rPr>
        <w:t>li class="u-nav-item"&gt;&lt;a class="u-button-style u-nav-link u-text-active-palette-1-base u-text-hover-palette-2-base" href="Главная.html#carousel_e2ad" data-page-id="2106408" style="padding: 10px 20px;"&gt;О нас&lt;/a&gt;</w:t>
      </w:r>
    </w:p>
    <w:p w14:paraId="06076866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>&lt;/</w:t>
      </w:r>
      <w:proofErr w:type="gramStart"/>
      <w:r w:rsidRPr="00A61D63">
        <w:rPr>
          <w:szCs w:val="28"/>
          <w:lang w:val="ru-RU"/>
        </w:rPr>
        <w:t>li&gt;&lt;</w:t>
      </w:r>
      <w:proofErr w:type="gramEnd"/>
      <w:r w:rsidRPr="00A61D63">
        <w:rPr>
          <w:szCs w:val="28"/>
          <w:lang w:val="ru-RU"/>
        </w:rPr>
        <w:t>li class="u-nav-item"&gt;&lt;a class="u-button-style u-nav-link u-text-active-palette-1-base u-text-hover-palette-2-base" href="Контакти.html" style="padding: 10px 20px;"&gt;Контакти&lt;/a&gt;</w:t>
      </w:r>
    </w:p>
    <w:p w14:paraId="653CC2F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>&lt;/</w:t>
      </w:r>
      <w:proofErr w:type="gramStart"/>
      <w:r w:rsidRPr="00A61D63">
        <w:rPr>
          <w:szCs w:val="28"/>
          <w:lang w:val="ru-RU"/>
        </w:rPr>
        <w:t>li&gt;&lt;</w:t>
      </w:r>
      <w:proofErr w:type="gramEnd"/>
      <w:r w:rsidRPr="00A61D63">
        <w:rPr>
          <w:szCs w:val="28"/>
          <w:lang w:val="ru-RU"/>
        </w:rPr>
        <w:t>/ul&gt;</w:t>
      </w:r>
    </w:p>
    <w:p w14:paraId="671009CB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&lt;/div&gt;</w:t>
      </w:r>
    </w:p>
    <w:p w14:paraId="6D5493F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lastRenderedPageBreak/>
        <w:t xml:space="preserve">          &lt;div class="u-custom-menu u-nav-container-collapse"&gt;</w:t>
      </w:r>
    </w:p>
    <w:p w14:paraId="60BCBDF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&lt;div class="u-black u-container-style u-inner-container-layout u-opacity u-opacity-95 u-sidenav"&gt;</w:t>
      </w:r>
    </w:p>
    <w:p w14:paraId="43D1CF0E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&lt;div class="u-inner-container-layout u-sidenav-overflow"&gt;</w:t>
      </w:r>
    </w:p>
    <w:p w14:paraId="630129B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class="u-menu-close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/div&gt;</w:t>
      </w:r>
    </w:p>
    <w:p w14:paraId="3EAB602D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&lt;ul class="u-align-center u-nav u-popupmenu-items u-unstyled u-nav-2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li class="u-nav-item"&gt;&lt;a class="u-button-style u-nav-link" href="Главная.html"&gt;Главная&lt;/a&gt;</w:t>
      </w:r>
    </w:p>
    <w:p w14:paraId="4F95656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>&lt;/</w:t>
      </w:r>
      <w:proofErr w:type="gramStart"/>
      <w:r w:rsidRPr="00A61D63">
        <w:rPr>
          <w:szCs w:val="28"/>
          <w:lang w:val="ru-RU"/>
        </w:rPr>
        <w:t>li&gt;&lt;</w:t>
      </w:r>
      <w:proofErr w:type="gramEnd"/>
      <w:r w:rsidRPr="00A61D63">
        <w:rPr>
          <w:szCs w:val="28"/>
          <w:lang w:val="ru-RU"/>
        </w:rPr>
        <w:t>li class="u-nav-item"&gt;&lt;a class="u-button-style u-nav-link" href="Главная.html#carousel_e2ad" data-page-id="2106408"&gt;О нас&lt;/a&gt;</w:t>
      </w:r>
    </w:p>
    <w:p w14:paraId="315F1B9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>&lt;/</w:t>
      </w:r>
      <w:proofErr w:type="gramStart"/>
      <w:r w:rsidRPr="00A61D63">
        <w:rPr>
          <w:szCs w:val="28"/>
          <w:lang w:val="ru-RU"/>
        </w:rPr>
        <w:t>li&gt;&lt;</w:t>
      </w:r>
      <w:proofErr w:type="gramEnd"/>
      <w:r w:rsidRPr="00A61D63">
        <w:rPr>
          <w:szCs w:val="28"/>
          <w:lang w:val="ru-RU"/>
        </w:rPr>
        <w:t>li class="u-nav-item"&gt;&lt;a class="u-button-style u-nav-link" href="Контакти.html"&gt;Контакти&lt;/a&gt;</w:t>
      </w:r>
    </w:p>
    <w:p w14:paraId="28B1880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>&lt;/</w:t>
      </w:r>
      <w:proofErr w:type="gramStart"/>
      <w:r w:rsidRPr="00A61D63">
        <w:rPr>
          <w:szCs w:val="28"/>
          <w:lang w:val="ru-RU"/>
        </w:rPr>
        <w:t>li&gt;&lt;</w:t>
      </w:r>
      <w:proofErr w:type="gramEnd"/>
      <w:r w:rsidRPr="00A61D63">
        <w:rPr>
          <w:szCs w:val="28"/>
          <w:lang w:val="ru-RU"/>
        </w:rPr>
        <w:t>/ul&gt;</w:t>
      </w:r>
    </w:p>
    <w:p w14:paraId="3DBB71A5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&lt;/div&gt;</w:t>
      </w:r>
    </w:p>
    <w:p w14:paraId="5B03944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&lt;/div&gt;</w:t>
      </w:r>
    </w:p>
    <w:p w14:paraId="335BDFED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&lt;div class="u-black u-menu-overlay u-opacity u-opacity-70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/div&gt;</w:t>
      </w:r>
    </w:p>
    <w:p w14:paraId="66AA5E2A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&lt;/div&gt;</w:t>
      </w:r>
    </w:p>
    <w:p w14:paraId="30EB4DA5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&lt;/nav&gt;</w:t>
      </w:r>
    </w:p>
    <w:p w14:paraId="4E0E8B5B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&lt;/</w:t>
      </w:r>
      <w:proofErr w:type="gramStart"/>
      <w:r w:rsidRPr="00A61D63">
        <w:rPr>
          <w:szCs w:val="28"/>
          <w:lang w:val="ru-RU"/>
        </w:rPr>
        <w:t>div&gt;&lt;</w:t>
      </w:r>
      <w:proofErr w:type="gramEnd"/>
      <w:r w:rsidRPr="00A61D63">
        <w:rPr>
          <w:szCs w:val="28"/>
          <w:lang w:val="ru-RU"/>
        </w:rPr>
        <w:t>/header&gt;</w:t>
      </w:r>
    </w:p>
    <w:p w14:paraId="1F0508CA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&lt;section class="u-align-center u-clearfix u-image u-section-1" id="carousel_5781" data-image-width="960" data-image-height="640"&gt;</w:t>
      </w:r>
    </w:p>
    <w:p w14:paraId="1F2EE1FC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&lt;div class="u-clearfix u-sheet u-sheet-1"&gt;</w:t>
      </w:r>
    </w:p>
    <w:p w14:paraId="64A047A7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&lt;h2 class="u-custom-font u-font-oswald u-text u-text-default u-text-white u-text-1</w:t>
      </w:r>
      <w:proofErr w:type="gramStart"/>
      <w:r w:rsidRPr="00A61D63">
        <w:rPr>
          <w:szCs w:val="28"/>
          <w:lang w:val="ru-RU"/>
        </w:rPr>
        <w:t>"&gt;Любимо</w:t>
      </w:r>
      <w:proofErr w:type="gramEnd"/>
      <w:r w:rsidRPr="00A61D63">
        <w:rPr>
          <w:szCs w:val="28"/>
          <w:lang w:val="ru-RU"/>
        </w:rPr>
        <w:t>, Слухаємо, Живемо&lt;/h2&gt;</w:t>
      </w:r>
    </w:p>
    <w:p w14:paraId="73E9B9F7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&lt;img class="u-expanded-width-xs u-image u-image-contain u-image-1" src="images/sdsddss-min.png" data-image-width="1500" data-image-height="894"&gt;</w:t>
      </w:r>
    </w:p>
    <w:p w14:paraId="689032F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&lt;/div&gt;</w:t>
      </w:r>
    </w:p>
    <w:p w14:paraId="7EFF04EA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&lt;/section&gt;</w:t>
      </w:r>
    </w:p>
    <w:p w14:paraId="186C7C26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&lt;section class="u-clearfix u-section-2" id="carousel_e2ad"&gt;</w:t>
      </w:r>
    </w:p>
    <w:p w14:paraId="14E36A17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lastRenderedPageBreak/>
        <w:t xml:space="preserve">      &lt;div class="u-clearfix u-sheet u-valign-middle-sm u-valign-middle-xs u-sheet-1"&gt;</w:t>
      </w:r>
    </w:p>
    <w:p w14:paraId="7369B53E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&lt;div class="u-gradient u-shape u-shape-circle u-shape-1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/div&gt;</w:t>
      </w:r>
    </w:p>
    <w:p w14:paraId="395AF0E7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&lt;img class="u-image u-image-round u-radius-20 u-image-1" src="images/bumboks-2e481307b7a796ec9b460547d6fe2028.jpg" data-image-width="960" data-image-height="641"&gt;</w:t>
      </w:r>
    </w:p>
    <w:p w14:paraId="70D89E9D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&lt;div class="u-align-left u-container-style u-grey-5 u-group u-radius-20 u-shape-round u-group-1"&gt;</w:t>
      </w:r>
    </w:p>
    <w:p w14:paraId="4149DEED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&lt;div class="u-container-layout u-valign-middle u-container-layout-1"&gt;</w:t>
      </w:r>
    </w:p>
    <w:p w14:paraId="49FA078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&lt;h2 class="u-text u-text-1</w:t>
      </w:r>
      <w:proofErr w:type="gramStart"/>
      <w:r w:rsidRPr="00A61D63">
        <w:rPr>
          <w:szCs w:val="28"/>
          <w:lang w:val="ru-RU"/>
        </w:rPr>
        <w:t>"&gt;О</w:t>
      </w:r>
      <w:proofErr w:type="gramEnd"/>
      <w:r w:rsidRPr="00A61D63">
        <w:rPr>
          <w:szCs w:val="28"/>
          <w:lang w:val="ru-RU"/>
        </w:rPr>
        <w:t xml:space="preserve"> нас&lt;/h2&gt;</w:t>
      </w:r>
    </w:p>
    <w:p w14:paraId="17FFD9A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&lt;p class="u-text u-text-2"&gt;&lt;b&gt;«Бумбо́кс»&lt;/b&gt;&amp;nbsp;— український гурт, що грає в жанрах&amp;nbsp;&lt;a href="https://uk.wikipedia.org/wiki/%D0%A5%D1%96%D0%BF-%D1%85%D0%BE%D0%BF_(%D0%BC%D1%83%D0%B7%D0%B8%D1%87%D0%BD%D0%B8%D0%B9_%D0%B6%D0%B0%D0%BD%D1%80)" class="mw-redirect u-active-none u-border-none u-btn u-button-style u-hover-none u-none u-text-palette-1-base u-btn-1" title="Хіп-хоп (музичний жанр)"&gt;хіп-хоп&lt;/a&gt;&amp;nbsp;і&amp;nbsp;&lt;a href="https://uk.wikipedia.org/wiki/%D0%94%D0%B6%D0%B0%D0%B7-%D1%80%D0%BE%D0%BA" title="Джаз-рок" class="u-active-none u-border-none u-btn u-button-style u-hover-none u-none u-text-palette-1-base u-btn-2"&gt;фанкі-ґрув&lt;/a&gt;. Створений&amp;nbsp;&lt;a href="https://uk.wikipedia.org/wiki/2004" title="2004" class="u-active-none u-border-none u-btn u-button-style u-hover-none u-none u-text-palette-1-base u-btn-3"&gt;2004&lt;/a&gt;&amp;nbsp;року в&amp;nbsp;&lt;a href="https://uk.wikipedia.org/wiki/%D0%9A%D0%B8%D1%97%D0%B2" title="Київ" class="u-active-none u-border-none u-btn u-button-style u-hover-none u-none u-text-palette-1-base u-btn-4"&gt;Києві&lt;/a&gt;&amp;nbsp;вокалістом&amp;nbsp;&lt;a href="https://uk.wikipedia.org/wiki/%D0%A5%D0%BB%D0%B8%D0%B2%D0%BD%D1%8E%D0%BA_%D0%90%D0%BD%D0%B4%D1%80%D1%96%D0%B9_%D0%92%D0%BE%D0%BB%D0%BE%D0%B4%D0%B8%D0%BC%D0%B8%</w:t>
      </w:r>
      <w:r w:rsidRPr="00A61D63">
        <w:rPr>
          <w:szCs w:val="28"/>
          <w:lang w:val="ru-RU"/>
        </w:rPr>
        <w:lastRenderedPageBreak/>
        <w:t>D1%80%D0%BE%D0%B2%D0%B8%D1%87" title="Хливнюк Андрій Володимирович" class="u-active-none u-border-none u-btn u-button-style u-hover-none u-none u-text-palette-1-base u-btn-5"&gt;Андрієм Хливнюком&lt;/a&gt;, гітаристом&amp;nbsp;&lt;a href="https://uk.wikipedia.org/wiki/%D0%A1%D0%B0%D0%BC%D0%BE%D0%B9%D0%BB%D0%BE_%D0%90%D0%BD%D0%B4%D1%80%D1%96%D0%B9_%D0%9C%D0%B8%D1%85%D0%B0%D0%B9%D0%BB%D0%BE%D0%B2%D0%B8%D1%87" title="Самойло Андрій Михайлович" class="u-active-none u-border-none u-btn u-button-style u-hover-none u-none u-text-palette-1-base u-btn-6"&gt;Андрієм Самойлом («Мухою»)&lt;/a&gt;&amp;nbsp;та Валентином Матіюком (Dj Валіком). Гурт входить до асоціації незалежних музикантів «Вдох».</w:t>
      </w:r>
    </w:p>
    <w:p w14:paraId="4D4DAF1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&lt;/p&gt;</w:t>
      </w:r>
    </w:p>
    <w:p w14:paraId="3841D905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&lt;a href="https://uk.wikipedia.org/wiki/%D0%91%D1%83%D0%BC%D0%B1%D0%BE%D0%BA%D1%81" class="u-btn u-btn-round u-button-style u-color-scheme-summer-time u-color-style-multicolor-1 u-palette-2-base u-radius-50 u-btn-7" target="_blank</w:t>
      </w:r>
      <w:proofErr w:type="gramStart"/>
      <w:r w:rsidRPr="00A61D63">
        <w:rPr>
          <w:szCs w:val="28"/>
          <w:lang w:val="ru-RU"/>
        </w:rPr>
        <w:t>"&gt;Дізнатися</w:t>
      </w:r>
      <w:proofErr w:type="gramEnd"/>
      <w:r w:rsidRPr="00A61D63">
        <w:rPr>
          <w:szCs w:val="28"/>
          <w:lang w:val="ru-RU"/>
        </w:rPr>
        <w:t xml:space="preserve"> більше&lt;/a&gt;</w:t>
      </w:r>
    </w:p>
    <w:p w14:paraId="512F7759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&lt;/div&gt;</w:t>
      </w:r>
    </w:p>
    <w:p w14:paraId="250265B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&lt;/div&gt;</w:t>
      </w:r>
    </w:p>
    <w:p w14:paraId="6804721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&lt;/div&gt;</w:t>
      </w:r>
    </w:p>
    <w:p w14:paraId="0D99FC6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&lt;/section&gt;</w:t>
      </w:r>
    </w:p>
    <w:p w14:paraId="6774D4A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&lt;section class="u-align-center u-clearfix u-grey-5 u-section-3" id="carousel_26fc"&gt;</w:t>
      </w:r>
    </w:p>
    <w:p w14:paraId="080F17B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&lt;div class="u-clearfix u-sheet u-sheet-1"&gt;</w:t>
      </w:r>
    </w:p>
    <w:p w14:paraId="460C689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&lt;div class="u-expanded-width u-list u-list-1"&gt;</w:t>
      </w:r>
    </w:p>
    <w:p w14:paraId="6514744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&lt;div class="u-repeater u-repeater-1"&gt;</w:t>
      </w:r>
    </w:p>
    <w:p w14:paraId="5CBD3CA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&lt;div class="u-align-center u-container-style u-list-item u-repeater-item" data-animation-name="flipIn" data-animation-duration="2000" data-animation-direction="X"&gt;</w:t>
      </w:r>
    </w:p>
    <w:p w14:paraId="62CBC3DA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&lt;div class="u-container-layout u-similar-container u-container-layout-1"&gt;</w:t>
      </w:r>
    </w:p>
    <w:p w14:paraId="3E257A75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lastRenderedPageBreak/>
        <w:t xml:space="preserve">                &lt;div alt="" class="u-image u-image-circle u-image-1" data-image-width="721" data-image-height="1080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/div&gt;</w:t>
      </w:r>
    </w:p>
    <w:p w14:paraId="3ED7A26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class="u-align-center u-container-style u-expanded-width-lg u-expanded-width-md u-expanded-width-sm u-expanded-width-xs u-group u-shape-rectangle u-white u-group-1"&gt;</w:t>
      </w:r>
    </w:p>
    <w:p w14:paraId="717F648C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&lt;div class="u-container-layout u-valign-top-lg u-valign-top-md u-valign-top-sm u-valign-top-xs u-container-layout-2"&gt;</w:t>
      </w:r>
    </w:p>
    <w:p w14:paraId="3F414219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&lt;h4 class="u-custom-font u-font-montserrat u-text u-text-palette-4-base u-text-1</w:t>
      </w:r>
      <w:proofErr w:type="gramStart"/>
      <w:r w:rsidRPr="00A61D63">
        <w:rPr>
          <w:szCs w:val="28"/>
          <w:lang w:val="ru-RU"/>
        </w:rPr>
        <w:t>"&gt;Хливнюк</w:t>
      </w:r>
      <w:proofErr w:type="gramEnd"/>
      <w:r w:rsidRPr="00A61D63">
        <w:rPr>
          <w:szCs w:val="28"/>
          <w:lang w:val="ru-RU"/>
        </w:rPr>
        <w:t xml:space="preserve"> Андрій Володимирович&lt;/h4&gt;</w:t>
      </w:r>
    </w:p>
    <w:p w14:paraId="4591A10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&lt;p class="u-text u-text-2"&gt; &amp;nbsp;(нар.&amp;nbsp;&lt;a href="https://uk.wikipedia.org/wiki/31_%D0%B3%D1%80%D1%83%D0%B4%D0%BD%D1%8F" title="31 грудня" class="u-active-none u-border-none u-btn u-button-style u-hover-none u-none u-text-palette-1-base u-btn-1"&gt;31 грудня&lt;/a&gt;&amp;nbsp;&lt;a href="https://uk.wikipedia.org/wiki/1979" title="1979" class="u-active-none u-border-none u-btn u-button-style u-hover-none u-none u-text-palette-1-base u-btn-2"&gt;1979&lt;/a&gt;,&amp;nbsp;&lt;a href="https://uk.wikipedia.org/wiki/%D0%A7%D0%B5%D1%80%D0%BA%D0%B0%D1%81%D0%B8" title="Черкаси" class="u-active-none u-border-none u-btn u-button-style u-hover-none u-none u-text-palette-1-base u-btn-3"&gt;Черкаси&lt;/a&gt;)&amp;nbsp;—&amp;nbsp;&lt;a href="https://uk.wikipedia.org/wiki/%D0%A3%D0%BA%D1%80%D0%B0%D1%97%D0%BD%D0%B0" title="Україна" class="u-active-none u-border-none u-btn u-button-style u-hover-none u-none u-text-palette-1-base u-btn-4"&gt;український&lt;/a&gt;&amp;nbsp;&lt;a href="https://uk.wikipedia.org/wiki/%D0%9C%D1%83%D0%B7%D0%B8%D0%BA%D0%B0%D0%BD%D1%82" title="Музикант" class="u-active-none u-border-none u-btn u-button-style u-hover-none u-none u-text-palette-1-base u-btn-5"&gt;музикант&lt;/a&gt;,&amp;nbsp;&lt;a href="https://uk.wikipedia.org/wiki/%D0%92%D0%BE%D0%BA%D0%B0%D0%BB%D1%96%D1%81%D1%82" class="mw-redirect u-active-none u-border-none u-</w:t>
      </w:r>
      <w:r w:rsidRPr="00A61D63">
        <w:rPr>
          <w:szCs w:val="28"/>
          <w:lang w:val="ru-RU"/>
        </w:rPr>
        <w:lastRenderedPageBreak/>
        <w:t>btn u-button-style u-hover-none u-none u-text-palette-1-base u-btn-6" title="Вокаліст"&gt;вокаліст&lt;/a&gt;&amp;nbsp;та автор текстів гурту&amp;nbsp;&lt;a href="https://uk.wikipedia.org/wiki/%D0%91%D1%83%D0%BC%D0%B1%D0%BE%D0%BA%D1%81_(%D0%B3%D1%83%D1%80%D1%82)" class="mw-redirect u-active-none u-border-none u-btn u-button-style u-hover-none u-none u-text-palette-1-base u-btn-7" title="Бумбокс (гурт)"&gt;«Бумбокс»&lt;/a&gt;.</w:t>
      </w:r>
    </w:p>
    <w:p w14:paraId="7EDAA117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&lt;/p&gt;</w:t>
      </w:r>
    </w:p>
    <w:p w14:paraId="2462E79E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&lt;/div&gt;</w:t>
      </w:r>
    </w:p>
    <w:p w14:paraId="015C6069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&lt;/div&gt;</w:t>
      </w:r>
    </w:p>
    <w:p w14:paraId="4FEB3E9C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&lt;/div&gt;</w:t>
      </w:r>
    </w:p>
    <w:p w14:paraId="0ECDD5CC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&lt;/div&gt;</w:t>
      </w:r>
    </w:p>
    <w:p w14:paraId="098F9A0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&lt;div class="u-align-center u-container-style u-list-item u-repeater-item" data-animation-name="flipIn" data-animation-duration="2000" data-animation-direction="X"&gt;</w:t>
      </w:r>
    </w:p>
    <w:p w14:paraId="6513AFE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&lt;div class="u-container-layout u-similar-container u-container-layout-3"&gt;</w:t>
      </w:r>
    </w:p>
    <w:p w14:paraId="3F4F990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alt="" class="u-image u-image-circle u-image-2" data-image-width="400" data-image-height="601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/div&gt;</w:t>
      </w:r>
    </w:p>
    <w:p w14:paraId="6BAE0A76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class="u-align-center u-container-style u-expanded-width-lg u-expanded-width-md u-expanded-width-sm u-expanded-width-xs u-group u-shape-rectangle u-white u-group-2"&gt;</w:t>
      </w:r>
    </w:p>
    <w:p w14:paraId="0ED4532C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&lt;div class="u-container-layout u-valign-top-lg u-valign-top-md u-valign-top-sm u-valign-top-xs u-container-layout-4"&gt;</w:t>
      </w:r>
    </w:p>
    <w:p w14:paraId="02876DAB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&lt;h4 class="u-custom-font u-font-montserrat u-text u-text-palette-4-base u-text-3"&gt; Валентин «Валік» Матіюк&amp;</w:t>
      </w:r>
      <w:proofErr w:type="gramStart"/>
      <w:r w:rsidRPr="00A61D63">
        <w:rPr>
          <w:szCs w:val="28"/>
          <w:lang w:val="ru-RU"/>
        </w:rPr>
        <w:t>nbsp;—</w:t>
      </w:r>
      <w:proofErr w:type="gramEnd"/>
      <w:r w:rsidRPr="00A61D63">
        <w:rPr>
          <w:szCs w:val="28"/>
          <w:lang w:val="ru-RU"/>
        </w:rPr>
        <w:t xml:space="preserve"> DJ&lt;/h4&gt;</w:t>
      </w:r>
    </w:p>
    <w:p w14:paraId="2086F2D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&lt;p class="u-text u-text-4"&gt; Валентин Матіюк на прізвисько Валік – ді-джей, скретч-майстер (спецефекти) гурту «Бумбокс». До Києва приїхав із </w:t>
      </w:r>
      <w:proofErr w:type="gramStart"/>
      <w:r w:rsidRPr="00A61D63">
        <w:rPr>
          <w:szCs w:val="28"/>
          <w:lang w:val="ru-RU"/>
        </w:rPr>
        <w:t>Нововолинська.&lt;</w:t>
      </w:r>
      <w:proofErr w:type="gramEnd"/>
      <w:r w:rsidRPr="00A61D63">
        <w:rPr>
          <w:szCs w:val="28"/>
          <w:lang w:val="ru-RU"/>
        </w:rPr>
        <w:t>/p&gt;</w:t>
      </w:r>
    </w:p>
    <w:p w14:paraId="741E1085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&lt;/div&gt;</w:t>
      </w:r>
    </w:p>
    <w:p w14:paraId="406CB1EE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&lt;/div&gt;</w:t>
      </w:r>
    </w:p>
    <w:p w14:paraId="24F2DBCB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&lt;/div&gt;</w:t>
      </w:r>
    </w:p>
    <w:p w14:paraId="13E6B68B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lastRenderedPageBreak/>
        <w:t xml:space="preserve">            &lt;/div&gt;</w:t>
      </w:r>
    </w:p>
    <w:p w14:paraId="14F5A407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&lt;div class="u-align-center u-container-style u-list-item u-repeater-item" data-animation-name="flipIn" data-animation-duration="2000" data-animation-direction="X"&gt;</w:t>
      </w:r>
    </w:p>
    <w:p w14:paraId="2EA2567E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&lt;div class="u-container-layout u-similar-container u-container-layout-5"&gt;</w:t>
      </w:r>
    </w:p>
    <w:p w14:paraId="24DCF139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alt="" class="u-image u-image-circle u-image-3" data-image-width="278" data-image-height="181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/div&gt;</w:t>
      </w:r>
    </w:p>
    <w:p w14:paraId="4B1EDC3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class="u-align-center u-container-style u-expanded-width-lg u-expanded-width-md u-expanded-width-sm u-expanded-width-xs u-group u-shape-rectangle u-white u-group-3"&gt;</w:t>
      </w:r>
    </w:p>
    <w:p w14:paraId="79F21E6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&lt;div class="u-container-layout u-valign-top-lg u-valign-top-md u-valign-top-sm u-valign-top-xs u-container-layout-6"&gt;</w:t>
      </w:r>
    </w:p>
    <w:p w14:paraId="5884ACF5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&lt;h4 class="u-custom-font u-font-montserrat u-text u-text-palette-4-base u-text-5"&gt; Олександр Люлякін&lt;/h4&gt;</w:t>
      </w:r>
    </w:p>
    <w:p w14:paraId="74EC098B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&lt;p class="u-text u-text-6"&gt; Олександр Люлякін – один із найзатребуваніших барабанщиків сучасної української поп-рок сцени. На даний момент він грає відразу в трьох групах: "Бумбокс", The Erised та </w:t>
      </w:r>
      <w:proofErr w:type="gramStart"/>
      <w:r w:rsidRPr="00A61D63">
        <w:rPr>
          <w:szCs w:val="28"/>
          <w:lang w:val="ru-RU"/>
        </w:rPr>
        <w:t>MARU.&lt;</w:t>
      </w:r>
      <w:proofErr w:type="gramEnd"/>
      <w:r w:rsidRPr="00A61D63">
        <w:rPr>
          <w:szCs w:val="28"/>
          <w:lang w:val="ru-RU"/>
        </w:rPr>
        <w:t>/p&gt;</w:t>
      </w:r>
    </w:p>
    <w:p w14:paraId="1E3711D5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&lt;/div&gt;</w:t>
      </w:r>
    </w:p>
    <w:p w14:paraId="41B3E76E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&lt;/div&gt;</w:t>
      </w:r>
    </w:p>
    <w:p w14:paraId="2DC232A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&lt;/div&gt;</w:t>
      </w:r>
    </w:p>
    <w:p w14:paraId="0E1D8297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&lt;/div&gt;</w:t>
      </w:r>
    </w:p>
    <w:p w14:paraId="1D27997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&lt;div class="u-align-center u-container-style u-list-item u-repeater-item" data-animation-name="flipIn" data-animation-duration="2000" data-animation-direction="X"&gt;</w:t>
      </w:r>
    </w:p>
    <w:p w14:paraId="13387149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&lt;div class="u-container-layout u-similar-container u-container-layout-7"&gt;</w:t>
      </w:r>
    </w:p>
    <w:p w14:paraId="775EB05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alt="" class="u-image u-image-circle u-image-4" data-image-width="640" data-image-height="427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/div&gt;</w:t>
      </w:r>
    </w:p>
    <w:p w14:paraId="069F197A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class="u-align-center u-container-style u-expanded-width-lg u-expanded-width-md u-expanded-width-sm u-expanded-width-xs u-group u-shape-rectangle u-white u-group-4"&gt;</w:t>
      </w:r>
    </w:p>
    <w:p w14:paraId="20A10F26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lastRenderedPageBreak/>
        <w:t xml:space="preserve">                  &lt;div class="u-container-layout u-valign-top-lg u-valign-top-md u-valign-top-sm u-valign-top-xs u-container-layout-8"&gt;</w:t>
      </w:r>
    </w:p>
    <w:p w14:paraId="5DCEF6A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&lt;h4 class="u-custom-font u-font-montserrat u-text u-text-palette-4-base u-text-7"&gt; Дмитро Кувалин&amp;</w:t>
      </w:r>
      <w:proofErr w:type="gramStart"/>
      <w:r w:rsidRPr="00A61D63">
        <w:rPr>
          <w:szCs w:val="28"/>
          <w:lang w:val="ru-RU"/>
        </w:rPr>
        <w:t>nbsp;—</w:t>
      </w:r>
      <w:proofErr w:type="gramEnd"/>
      <w:r w:rsidRPr="00A61D63">
        <w:rPr>
          <w:szCs w:val="28"/>
          <w:lang w:val="ru-RU"/>
        </w:rPr>
        <w:t xml:space="preserve"> гітара&lt;/h4&gt;</w:t>
      </w:r>
    </w:p>
    <w:p w14:paraId="67D83F7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&lt;p class="u-text u-text-8</w:t>
      </w:r>
      <w:proofErr w:type="gramStart"/>
      <w:r w:rsidRPr="00A61D63">
        <w:rPr>
          <w:szCs w:val="28"/>
          <w:lang w:val="ru-RU"/>
        </w:rPr>
        <w:t>"&gt;&amp;</w:t>
      </w:r>
      <w:proofErr w:type="gramEnd"/>
      <w:r w:rsidRPr="00A61D63">
        <w:rPr>
          <w:szCs w:val="28"/>
          <w:lang w:val="ru-RU"/>
        </w:rPr>
        <w:t>nbsp;Дмитро потрапив в банду при складних обставинах, відмінно зарекомендував себе в турі "Таємний код: Рубікон", фани тільки почали дарувати йому гітари, відібрані у жалюгідних імітаторів, як раптом - вірус, скасування концертів...&lt;/p&gt;</w:t>
      </w:r>
    </w:p>
    <w:p w14:paraId="6E070B1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&lt;/div&gt;</w:t>
      </w:r>
    </w:p>
    <w:p w14:paraId="1F42972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&lt;/div&gt;</w:t>
      </w:r>
    </w:p>
    <w:p w14:paraId="58AC91F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&lt;/div&gt;</w:t>
      </w:r>
    </w:p>
    <w:p w14:paraId="6F69C8A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&lt;/div&gt;</w:t>
      </w:r>
    </w:p>
    <w:p w14:paraId="48430FB9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&lt;div class="u-align-center u-container-style u-list-item u-repeater-item" data-animation-name="flipIn" data-animation-duration="2000" data-animation-direction="X"&gt;</w:t>
      </w:r>
    </w:p>
    <w:p w14:paraId="4FBF057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&lt;div class="u-container-layout u-similar-container u-container-layout-9"&gt;</w:t>
      </w:r>
    </w:p>
    <w:p w14:paraId="6E40CD1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alt="" class="u-image u-image-circle u-image-5" data-image-width="700" data-image-height="467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/div&gt;</w:t>
      </w:r>
    </w:p>
    <w:p w14:paraId="4707D92C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class="u-align-center u-container-style u-expanded-width-lg u-expanded-width-md u-expanded-width-sm u-expanded-width-xs u-group u-shape-rectangle u-white u-group-5"&gt;</w:t>
      </w:r>
    </w:p>
    <w:p w14:paraId="1323384A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&lt;div class="u-container-layout u-valign-top-lg u-valign-top-md u-valign-top-sm u-valign-top-xs u-container-layout-10"&gt;</w:t>
      </w:r>
    </w:p>
    <w:p w14:paraId="4933376A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&lt;h4 class="u-custom-font u-font-montserrat u-text u-text-palette-4-base u-text-9"&gt; Інна Невойт&amp;</w:t>
      </w:r>
      <w:proofErr w:type="gramStart"/>
      <w:r w:rsidRPr="00A61D63">
        <w:rPr>
          <w:szCs w:val="28"/>
          <w:lang w:val="ru-RU"/>
        </w:rPr>
        <w:t>nbsp;—</w:t>
      </w:r>
      <w:proofErr w:type="gramEnd"/>
      <w:r w:rsidRPr="00A61D63">
        <w:rPr>
          <w:szCs w:val="28"/>
          <w:lang w:val="ru-RU"/>
        </w:rPr>
        <w:t xml:space="preserve"> бас-гітара&lt;/h4&gt;</w:t>
      </w:r>
    </w:p>
    <w:p w14:paraId="4CE1B0C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&lt;p class="u-text u-text-10"&gt; Про Інну Невойт відомо, що вона до цього грала з одеським гуртом Cheshires та у джаз-бенді. Олег Аджикаєв — відомий гітарист та саундпродюсер, лідер гурту </w:t>
      </w:r>
      <w:proofErr w:type="gramStart"/>
      <w:r w:rsidRPr="00A61D63">
        <w:rPr>
          <w:szCs w:val="28"/>
          <w:lang w:val="ru-RU"/>
        </w:rPr>
        <w:t>Checkpoint.&lt;</w:t>
      </w:r>
      <w:proofErr w:type="gramEnd"/>
      <w:r w:rsidRPr="00A61D63">
        <w:rPr>
          <w:szCs w:val="28"/>
          <w:lang w:val="ru-RU"/>
        </w:rPr>
        <w:t>/p&gt;</w:t>
      </w:r>
    </w:p>
    <w:p w14:paraId="0946AE6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&lt;/div&gt;</w:t>
      </w:r>
    </w:p>
    <w:p w14:paraId="779CD05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&lt;/div&gt;</w:t>
      </w:r>
    </w:p>
    <w:p w14:paraId="55F2C67E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lastRenderedPageBreak/>
        <w:t xml:space="preserve">              &lt;/div&gt;</w:t>
      </w:r>
    </w:p>
    <w:p w14:paraId="5DB5C4E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&lt;/div&gt;</w:t>
      </w:r>
    </w:p>
    <w:p w14:paraId="214F0EA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&lt;div class="u-align-center u-container-style u-list-item u-repeater-item" data-animation-name="flipIn" data-animation-duration="2000" data-animation-direction="X"&gt;</w:t>
      </w:r>
    </w:p>
    <w:p w14:paraId="70F1325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&lt;div class="u-container-layout u-similar-container u-container-layout-11"&gt;</w:t>
      </w:r>
    </w:p>
    <w:p w14:paraId="70253D79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alt="" class="u-image u-image-circle u-image-6" data-image-width="800" data-image-height="533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/div&gt;</w:t>
      </w:r>
    </w:p>
    <w:p w14:paraId="5FB42D3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&lt;div class="u-align-center u-container-style u-expanded-width-lg u-expanded-width-md u-expanded-width-sm u-expanded-width-xs u-group u-shape-rectangle u-white u-group-6"&gt;</w:t>
      </w:r>
    </w:p>
    <w:p w14:paraId="1E36696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&lt;div class="u-container-layout u-valign-top-lg u-valign-top-md u-valign-top-sm u-valign-top-xs u-container-layout-12"&gt;</w:t>
      </w:r>
    </w:p>
    <w:p w14:paraId="287540AC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&lt;h4 class="u-custom-font u-font-montserrat u-text u-text-palette-4-base u-text-11"&gt; Павло Литвиненко&amp;</w:t>
      </w:r>
      <w:proofErr w:type="gramStart"/>
      <w:r w:rsidRPr="00A61D63">
        <w:rPr>
          <w:szCs w:val="28"/>
          <w:lang w:val="ru-RU"/>
        </w:rPr>
        <w:t>nbsp;—</w:t>
      </w:r>
      <w:proofErr w:type="gramEnd"/>
      <w:r w:rsidRPr="00A61D63">
        <w:rPr>
          <w:szCs w:val="28"/>
          <w:lang w:val="ru-RU"/>
        </w:rPr>
        <w:t xml:space="preserve"> клавішні&lt;/h4&gt;</w:t>
      </w:r>
    </w:p>
    <w:p w14:paraId="353ED43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  &lt;p class="u-text u-text-12"&gt; Молодший сержант, головний сержант 2-го взводу глибинної розвідки&amp;</w:t>
      </w:r>
      <w:proofErr w:type="gramStart"/>
      <w:r w:rsidRPr="00A61D63">
        <w:rPr>
          <w:szCs w:val="28"/>
          <w:lang w:val="ru-RU"/>
        </w:rPr>
        <w:t>nbsp;—</w:t>
      </w:r>
      <w:proofErr w:type="gramEnd"/>
      <w:r w:rsidRPr="00A61D63">
        <w:rPr>
          <w:szCs w:val="28"/>
          <w:lang w:val="ru-RU"/>
        </w:rPr>
        <w:t xml:space="preserve"> командир 1-го відділення глибинної розвідки роти глибинної розвідки, 54-й окремий розвідувальний батальйон. Проходив військову службу від 5 листопада 2013 року&amp;</w:t>
      </w:r>
      <w:proofErr w:type="gramStart"/>
      <w:r w:rsidRPr="00A61D63">
        <w:rPr>
          <w:szCs w:val="28"/>
          <w:lang w:val="ru-RU"/>
        </w:rPr>
        <w:t>nbsp;—</w:t>
      </w:r>
      <w:proofErr w:type="gramEnd"/>
      <w:r w:rsidRPr="00A61D63">
        <w:rPr>
          <w:szCs w:val="28"/>
          <w:lang w:val="ru-RU"/>
        </w:rPr>
        <w:t xml:space="preserve"> служив за контрактом, одночасно заочно навчався в університеті.&lt;/p&gt;</w:t>
      </w:r>
    </w:p>
    <w:p w14:paraId="465EF6C6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  &lt;/div&gt;</w:t>
      </w:r>
    </w:p>
    <w:p w14:paraId="442DF2C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  &lt;/div&gt;</w:t>
      </w:r>
    </w:p>
    <w:p w14:paraId="31C6B46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  &lt;/div&gt;</w:t>
      </w:r>
    </w:p>
    <w:p w14:paraId="2F028DA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&lt;/div&gt;</w:t>
      </w:r>
    </w:p>
    <w:p w14:paraId="10023F0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&lt;/div&gt;</w:t>
      </w:r>
    </w:p>
    <w:p w14:paraId="4137C75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&lt;/div&gt;</w:t>
      </w:r>
    </w:p>
    <w:p w14:paraId="13E6C3AD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&lt;/div&gt;</w:t>
      </w:r>
    </w:p>
    <w:p w14:paraId="16ED756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&lt;/section&gt;</w:t>
      </w:r>
    </w:p>
    <w:p w14:paraId="2EBCC03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&lt;section class="u-align-center u-black u-clearfix u-section-4" id="carousel_19a3"&gt;</w:t>
      </w:r>
    </w:p>
    <w:p w14:paraId="1A25C2E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lastRenderedPageBreak/>
        <w:t xml:space="preserve">      &lt;div class="u-clearfix u-sheet u-valign-middle u-sheet-1"&gt;</w:t>
      </w:r>
    </w:p>
    <w:p w14:paraId="35B242F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&lt;h2 class="u-text u-text-1</w:t>
      </w:r>
      <w:proofErr w:type="gramStart"/>
      <w:r w:rsidRPr="00A61D63">
        <w:rPr>
          <w:szCs w:val="28"/>
          <w:lang w:val="ru-RU"/>
        </w:rPr>
        <w:t>"&gt;Виступи</w:t>
      </w:r>
      <w:proofErr w:type="gramEnd"/>
      <w:r w:rsidRPr="00A61D63">
        <w:rPr>
          <w:szCs w:val="28"/>
          <w:lang w:val="ru-RU"/>
        </w:rPr>
        <w:t xml:space="preserve"> підчас війни&lt;/h2&gt;</w:t>
      </w:r>
    </w:p>
    <w:p w14:paraId="12BF3EDE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&lt;p class="u-text u-text-2"&gt; Пісня січових стрільців "Ой у лузі червона калина" впевнено лунає над світом. У Вінниці до Всеукраїнського флешмоба з виконання цієї пісні долучилися і </w:t>
      </w:r>
      <w:proofErr w:type="gramStart"/>
      <w:r w:rsidRPr="00A61D63">
        <w:rPr>
          <w:szCs w:val="28"/>
          <w:lang w:val="ru-RU"/>
        </w:rPr>
        <w:t>військові,і</w:t>
      </w:r>
      <w:proofErr w:type="gramEnd"/>
      <w:r w:rsidRPr="00A61D63">
        <w:rPr>
          <w:szCs w:val="28"/>
          <w:lang w:val="ru-RU"/>
        </w:rPr>
        <w:t xml:space="preserve"> цивільні колективи. Майстерне виконання пісні, що стала світовим хітом, зафільмували місцеві волонтери, створивши потужний відеокліп для підтримки захисників України та надання впевненості цивільному населенню.</w:t>
      </w:r>
    </w:p>
    <w:p w14:paraId="4DDB9547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«Зйомки тривали три дні, на різних локаціях нашого прекрасного </w:t>
      </w:r>
      <w:proofErr w:type="gramStart"/>
      <w:r w:rsidRPr="00A61D63">
        <w:rPr>
          <w:szCs w:val="28"/>
          <w:lang w:val="ru-RU"/>
        </w:rPr>
        <w:t>міста.&amp;</w:t>
      </w:r>
      <w:proofErr w:type="gramEnd"/>
      <w:r w:rsidRPr="00A61D63">
        <w:rPr>
          <w:szCs w:val="28"/>
          <w:lang w:val="ru-RU"/>
        </w:rPr>
        <w:t>nbsp;&lt;/p&gt;</w:t>
      </w:r>
    </w:p>
    <w:p w14:paraId="7BFA9B55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&lt;div class="u-video u-video-1"&gt;</w:t>
      </w:r>
    </w:p>
    <w:p w14:paraId="58260436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&lt;div class="embed-responsive embed-responsive-1"&gt;</w:t>
      </w:r>
    </w:p>
    <w:p w14:paraId="457C8108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  &lt;iframe style="position: </w:t>
      </w:r>
      <w:proofErr w:type="gramStart"/>
      <w:r w:rsidRPr="00A61D63">
        <w:rPr>
          <w:szCs w:val="28"/>
          <w:lang w:val="ru-RU"/>
        </w:rPr>
        <w:t>absolute;top</w:t>
      </w:r>
      <w:proofErr w:type="gramEnd"/>
      <w:r w:rsidRPr="00A61D63">
        <w:rPr>
          <w:szCs w:val="28"/>
          <w:lang w:val="ru-RU"/>
        </w:rPr>
        <w:t>: 0;left: 0;width: 100%;height: 100%;" class="embed-responsive-item" src="https://www.youtube.com/embed/N7pAXDwqj3Q?mute=0&amp;amp;showinfo=0&amp;amp;controls=0&amp;amp;start=0" frameborder="0" allowfullscreen=""&gt;&lt;/iframe&gt;</w:t>
      </w:r>
    </w:p>
    <w:p w14:paraId="546EDB95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  &lt;/div&gt;</w:t>
      </w:r>
    </w:p>
    <w:p w14:paraId="3BEACE80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&lt;/div&gt;</w:t>
      </w:r>
    </w:p>
    <w:p w14:paraId="3A00E981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&lt;/div&gt;</w:t>
      </w:r>
    </w:p>
    <w:p w14:paraId="500ACE0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&lt;/section&gt;</w:t>
      </w:r>
    </w:p>
    <w:p w14:paraId="498DFBE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</w:t>
      </w:r>
    </w:p>
    <w:p w14:paraId="6705398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</w:t>
      </w:r>
    </w:p>
    <w:p w14:paraId="4E7C2EB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&lt;footer class="u-align-center u-clearfix u-footer u-grey-80 u-footer" id="sec-eedd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div class="u-clearfix u-sheet u-sheet-1"&gt;</w:t>
      </w:r>
    </w:p>
    <w:p w14:paraId="0D18A09C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&lt;p class="u-small-text u-text u-text-variant u-text-1</w:t>
      </w:r>
      <w:proofErr w:type="gramStart"/>
      <w:r w:rsidRPr="00A61D63">
        <w:rPr>
          <w:szCs w:val="28"/>
          <w:lang w:val="ru-RU"/>
        </w:rPr>
        <w:t>"&gt;Слава</w:t>
      </w:r>
      <w:proofErr w:type="gramEnd"/>
      <w:r w:rsidRPr="00A61D63">
        <w:rPr>
          <w:szCs w:val="28"/>
          <w:lang w:val="ru-RU"/>
        </w:rPr>
        <w:t xml:space="preserve"> Україні!&lt;br&gt;</w:t>
      </w:r>
    </w:p>
    <w:p w14:paraId="04D645C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ab/>
      </w:r>
      <w:r w:rsidRPr="00A61D63">
        <w:rPr>
          <w:szCs w:val="28"/>
          <w:lang w:val="ru-RU"/>
        </w:rPr>
        <w:tab/>
      </w:r>
      <w:r w:rsidRPr="00A61D63">
        <w:rPr>
          <w:szCs w:val="28"/>
          <w:lang w:val="ru-RU"/>
        </w:rPr>
        <w:tab/>
      </w:r>
    </w:p>
    <w:p w14:paraId="2B3EE916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&lt;/p&gt;</w:t>
      </w:r>
    </w:p>
    <w:p w14:paraId="2780C104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&lt;/</w:t>
      </w:r>
      <w:proofErr w:type="gramStart"/>
      <w:r w:rsidRPr="00A61D63">
        <w:rPr>
          <w:szCs w:val="28"/>
          <w:lang w:val="ru-RU"/>
        </w:rPr>
        <w:t>div&gt;&lt;</w:t>
      </w:r>
      <w:proofErr w:type="gramEnd"/>
      <w:r w:rsidRPr="00A61D63">
        <w:rPr>
          <w:szCs w:val="28"/>
          <w:lang w:val="ru-RU"/>
        </w:rPr>
        <w:t>/footer&gt;</w:t>
      </w:r>
    </w:p>
    <w:p w14:paraId="11798FF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&lt;span style="height: 64px; width: 64px; margin-left: 0px; margin-right: auto; margin-top: 0px; background-image: none; right: 20px; bottom: 20px; padding: </w:t>
      </w:r>
      <w:r w:rsidRPr="00A61D63">
        <w:rPr>
          <w:szCs w:val="28"/>
          <w:lang w:val="ru-RU"/>
        </w:rPr>
        <w:lastRenderedPageBreak/>
        <w:t>15px;" class="u-back-to-top u-icon u-icon-circle u-opacity u-opacity-85 u-palette-1-base" data-href="#"&gt;</w:t>
      </w:r>
    </w:p>
    <w:p w14:paraId="7F95DF6F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>&lt;svg class="u-svg-link" preserveAspectRatio="xMidYMin slice" viewBox="0 0 551.13 551.13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use xmlns:xlink="http://www.w3.org/1999/xlink" xlink:href="#svg-1d98"&gt;&lt;/use&gt;&lt;/svg&gt;</w:t>
      </w:r>
    </w:p>
    <w:p w14:paraId="33A98F33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    &lt;svg class="u-svg-content" enable-background="new 0 0 551.13 551.13" viewBox="0 0 551.13 551.13" xmlns="http://www.w3.org/2000/svg" id="svg-1d98</w:t>
      </w:r>
      <w:proofErr w:type="gramStart"/>
      <w:r w:rsidRPr="00A61D63">
        <w:rPr>
          <w:szCs w:val="28"/>
          <w:lang w:val="ru-RU"/>
        </w:rPr>
        <w:t>"&gt;&lt;</w:t>
      </w:r>
      <w:proofErr w:type="gramEnd"/>
      <w:r w:rsidRPr="00A61D63">
        <w:rPr>
          <w:szCs w:val="28"/>
          <w:lang w:val="ru-RU"/>
        </w:rPr>
        <w:t>path d="m275.565 189.451 223.897 223.897h51.668l-275.565-275.565-275.565 275.565h51.668z"&gt;&lt;/path&gt;&lt;/svg&gt;</w:t>
      </w:r>
    </w:p>
    <w:p w14:paraId="0AE76455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  &lt;/span&gt;</w:t>
      </w:r>
    </w:p>
    <w:p w14:paraId="6A00CB52" w14:textId="77777777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 xml:space="preserve">  &lt;/body&gt;</w:t>
      </w:r>
    </w:p>
    <w:p w14:paraId="39B4617F" w14:textId="3B84FCB4" w:rsidR="00A61D63" w:rsidRPr="00A61D63" w:rsidRDefault="00A61D63" w:rsidP="00A61D63">
      <w:pPr>
        <w:ind w:firstLine="0"/>
        <w:jc w:val="left"/>
        <w:rPr>
          <w:szCs w:val="28"/>
          <w:lang w:val="ru-RU"/>
        </w:rPr>
      </w:pPr>
      <w:r w:rsidRPr="00A61D63">
        <w:rPr>
          <w:szCs w:val="28"/>
          <w:lang w:val="ru-RU"/>
        </w:rPr>
        <w:t>&lt;/html&gt;</w:t>
      </w:r>
    </w:p>
    <w:p w14:paraId="6BC135B4" w14:textId="33580205" w:rsidR="00A01189" w:rsidRPr="00A61D63" w:rsidRDefault="00A01189" w:rsidP="00A61D63">
      <w:pPr>
        <w:ind w:firstLine="0"/>
        <w:jc w:val="left"/>
        <w:rPr>
          <w:szCs w:val="28"/>
          <w:lang w:val="ru-RU"/>
        </w:rPr>
      </w:pPr>
    </w:p>
    <w:sectPr w:rsidR="00A01189" w:rsidRPr="00A61D63" w:rsidSect="002248A2">
      <w:headerReference w:type="default" r:id="rId27"/>
      <w:pgSz w:w="11906" w:h="16838"/>
      <w:pgMar w:top="850" w:right="850" w:bottom="850" w:left="1417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1049A7" w14:textId="77777777" w:rsidR="003742B6" w:rsidRDefault="003742B6" w:rsidP="002248A2">
      <w:pPr>
        <w:spacing w:line="240" w:lineRule="auto"/>
      </w:pPr>
      <w:r>
        <w:separator/>
      </w:r>
    </w:p>
  </w:endnote>
  <w:endnote w:type="continuationSeparator" w:id="0">
    <w:p w14:paraId="0331E01B" w14:textId="77777777" w:rsidR="003742B6" w:rsidRDefault="003742B6" w:rsidP="002248A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A0691E" w14:textId="77777777" w:rsidR="003742B6" w:rsidRDefault="003742B6" w:rsidP="002248A2">
      <w:pPr>
        <w:spacing w:line="240" w:lineRule="auto"/>
      </w:pPr>
      <w:r>
        <w:separator/>
      </w:r>
    </w:p>
  </w:footnote>
  <w:footnote w:type="continuationSeparator" w:id="0">
    <w:p w14:paraId="75DC13F1" w14:textId="77777777" w:rsidR="003742B6" w:rsidRDefault="003742B6" w:rsidP="002248A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98270730"/>
      <w:docPartObj>
        <w:docPartGallery w:val="Page Numbers (Top of Page)"/>
        <w:docPartUnique/>
      </w:docPartObj>
    </w:sdtPr>
    <w:sdtEndPr/>
    <w:sdtContent>
      <w:p w14:paraId="4A5D13E5" w14:textId="33539B1A" w:rsidR="002248A2" w:rsidRDefault="002248A2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736E" w:rsidRPr="00F0736E">
          <w:rPr>
            <w:noProof/>
            <w:lang w:val="ru-RU"/>
          </w:rPr>
          <w:t>26</w:t>
        </w:r>
        <w:r>
          <w:fldChar w:fldCharType="end"/>
        </w:r>
      </w:p>
    </w:sdtContent>
  </w:sdt>
  <w:p w14:paraId="6FD11F24" w14:textId="77777777" w:rsidR="002248A2" w:rsidRDefault="002248A2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B931A3"/>
    <w:multiLevelType w:val="hybridMultilevel"/>
    <w:tmpl w:val="B2DC2F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CC37728"/>
    <w:multiLevelType w:val="hybridMultilevel"/>
    <w:tmpl w:val="12862466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39430191"/>
    <w:multiLevelType w:val="hybridMultilevel"/>
    <w:tmpl w:val="C79C2EAC"/>
    <w:lvl w:ilvl="0" w:tplc="51860C6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8C560A1"/>
    <w:multiLevelType w:val="hybridMultilevel"/>
    <w:tmpl w:val="B2DC2F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49190EBF"/>
    <w:multiLevelType w:val="hybridMultilevel"/>
    <w:tmpl w:val="B338FF0E"/>
    <w:lvl w:ilvl="0" w:tplc="E0EEC0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3D4546F"/>
    <w:multiLevelType w:val="multilevel"/>
    <w:tmpl w:val="EDDEDFF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90D"/>
    <w:rsid w:val="0008630B"/>
    <w:rsid w:val="000E6BF0"/>
    <w:rsid w:val="000F5235"/>
    <w:rsid w:val="001003EB"/>
    <w:rsid w:val="0016218F"/>
    <w:rsid w:val="00167526"/>
    <w:rsid w:val="00180CF4"/>
    <w:rsid w:val="001C4BC5"/>
    <w:rsid w:val="00213B61"/>
    <w:rsid w:val="002248A2"/>
    <w:rsid w:val="0029660B"/>
    <w:rsid w:val="002A00C4"/>
    <w:rsid w:val="002A07EB"/>
    <w:rsid w:val="002B6406"/>
    <w:rsid w:val="00323CE6"/>
    <w:rsid w:val="0034493A"/>
    <w:rsid w:val="00346B98"/>
    <w:rsid w:val="003742B6"/>
    <w:rsid w:val="003E1FF0"/>
    <w:rsid w:val="00433358"/>
    <w:rsid w:val="00437E2F"/>
    <w:rsid w:val="00456ECC"/>
    <w:rsid w:val="00470B52"/>
    <w:rsid w:val="0048718A"/>
    <w:rsid w:val="004D267B"/>
    <w:rsid w:val="00515531"/>
    <w:rsid w:val="00534E24"/>
    <w:rsid w:val="00582735"/>
    <w:rsid w:val="005E0D04"/>
    <w:rsid w:val="00613332"/>
    <w:rsid w:val="00653A8C"/>
    <w:rsid w:val="0065640C"/>
    <w:rsid w:val="00745B2F"/>
    <w:rsid w:val="00781C75"/>
    <w:rsid w:val="007E0448"/>
    <w:rsid w:val="007E6A65"/>
    <w:rsid w:val="00824BED"/>
    <w:rsid w:val="0083090D"/>
    <w:rsid w:val="00842649"/>
    <w:rsid w:val="00862E50"/>
    <w:rsid w:val="00875934"/>
    <w:rsid w:val="008C5DF1"/>
    <w:rsid w:val="008F1A15"/>
    <w:rsid w:val="00924D16"/>
    <w:rsid w:val="009A7D9E"/>
    <w:rsid w:val="00A01189"/>
    <w:rsid w:val="00A01CB3"/>
    <w:rsid w:val="00A100D7"/>
    <w:rsid w:val="00A61D63"/>
    <w:rsid w:val="00A87B51"/>
    <w:rsid w:val="00AA3445"/>
    <w:rsid w:val="00AE3491"/>
    <w:rsid w:val="00AF7170"/>
    <w:rsid w:val="00B35C79"/>
    <w:rsid w:val="00C37461"/>
    <w:rsid w:val="00C57BD8"/>
    <w:rsid w:val="00D70BBE"/>
    <w:rsid w:val="00D83AFB"/>
    <w:rsid w:val="00E40F85"/>
    <w:rsid w:val="00E4299D"/>
    <w:rsid w:val="00F07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7EE2B3"/>
  <w15:docId w15:val="{76A5316C-A947-4362-9B0E-20BC47B2D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630B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8630B"/>
    <w:pPr>
      <w:keepNext/>
      <w:keepLines/>
      <w:contextualSpacing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8630B"/>
    <w:pPr>
      <w:keepNext/>
      <w:keepLines/>
      <w:ind w:firstLine="0"/>
      <w:contextualSpacing/>
      <w:outlineLvl w:val="1"/>
    </w:pPr>
    <w:rPr>
      <w:rFonts w:eastAsiaTheme="majorEastAsia" w:cstheme="majorBidi"/>
      <w:b/>
      <w:bCs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736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630B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08630B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3">
    <w:name w:val="List Paragraph"/>
    <w:basedOn w:val="a"/>
    <w:uiPriority w:val="34"/>
    <w:qFormat/>
    <w:rsid w:val="00E40F85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515531"/>
    <w:rPr>
      <w:sz w:val="16"/>
      <w:szCs w:val="16"/>
    </w:rPr>
  </w:style>
  <w:style w:type="paragraph" w:styleId="a5">
    <w:name w:val="annotation text"/>
    <w:basedOn w:val="a"/>
    <w:link w:val="a6"/>
    <w:uiPriority w:val="99"/>
    <w:unhideWhenUsed/>
    <w:rsid w:val="00515531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rsid w:val="00515531"/>
    <w:rPr>
      <w:rFonts w:ascii="Times New Roman" w:hAnsi="Times New Roman"/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515531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515531"/>
    <w:rPr>
      <w:rFonts w:ascii="Times New Roman" w:hAnsi="Times New Roman"/>
      <w:b/>
      <w:bCs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515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515531"/>
    <w:rPr>
      <w:rFonts w:ascii="Tahoma" w:hAnsi="Tahoma" w:cs="Tahoma"/>
      <w:sz w:val="16"/>
      <w:szCs w:val="16"/>
    </w:rPr>
  </w:style>
  <w:style w:type="table" w:styleId="ab">
    <w:name w:val="Table Grid"/>
    <w:basedOn w:val="a1"/>
    <w:uiPriority w:val="59"/>
    <w:rsid w:val="00180C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"/>
    <w:link w:val="ad"/>
    <w:uiPriority w:val="99"/>
    <w:unhideWhenUsed/>
    <w:rsid w:val="002248A2"/>
    <w:pPr>
      <w:tabs>
        <w:tab w:val="center" w:pos="4819"/>
        <w:tab w:val="right" w:pos="9639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2248A2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2248A2"/>
    <w:pPr>
      <w:tabs>
        <w:tab w:val="center" w:pos="4819"/>
        <w:tab w:val="right" w:pos="9639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2248A2"/>
    <w:rPr>
      <w:rFonts w:ascii="Times New Roman" w:hAnsi="Times New Roman"/>
      <w:sz w:val="28"/>
    </w:rPr>
  </w:style>
  <w:style w:type="character" w:styleId="af0">
    <w:name w:val="Hyperlink"/>
    <w:basedOn w:val="a0"/>
    <w:uiPriority w:val="99"/>
    <w:unhideWhenUsed/>
    <w:rsid w:val="009A7D9E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23CE6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23CE6"/>
    <w:rPr>
      <w:rFonts w:ascii="Consolas" w:hAnsi="Consolas"/>
      <w:sz w:val="20"/>
      <w:szCs w:val="20"/>
    </w:rPr>
  </w:style>
  <w:style w:type="paragraph" w:styleId="af1">
    <w:name w:val="Normal (Web)"/>
    <w:basedOn w:val="a"/>
    <w:uiPriority w:val="99"/>
    <w:unhideWhenUsed/>
    <w:rsid w:val="00F0736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uk-UA"/>
    </w:rPr>
  </w:style>
  <w:style w:type="character" w:customStyle="1" w:styleId="40">
    <w:name w:val="Заголовок 4 Знак"/>
    <w:basedOn w:val="a0"/>
    <w:link w:val="4"/>
    <w:uiPriority w:val="9"/>
    <w:semiHidden/>
    <w:rsid w:val="00F0736E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9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13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4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5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1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0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itproger.com/course/css3-html5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ayup.in/library/course6?utm_source=google&amp;utm_medium=cpc&amp;utm_campaign=VS_Kniga_Poisk_UA&amp;utm_term=%D1%81%D0%BE%D0%B7%D0%B4%D0%B0%D0%BD%D0%B8%D0%B5%20%D1%81%D0%B0%D0%B9%D1%82%D0%B0%20%D1%81%20%D0%BD%D1%83%D0%BB%D1%8F_&amp;utm_content=135884690633_587467635591_c&amp;gclid=Cj0KCQjw1tGUBhDXARIsAIJx01kfp-L58edzaE10nGKboWHSe695QRnCsNeNo7JjnQ28c6s5rfuPcW0aAic-EALw_wc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htmlacademy.ru/courses/2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htmlacademy.ru/courses/301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htmlacademy.ru/courses/299" TargetMode="External"/><Relationship Id="rId27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wnLooads\&#1064;&#1072;&#1073;&#1083;&#1086;&#1085;%20&#1082;&#1091;&#1088;&#1089;&#1086;&#1074;&#1086;&#1111;%20&#1088;&#1086;&#1073;&#1086;&#1090;&#1080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9E5F5E-AA1F-44ED-85DA-F508BA6BA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курсової роботи</Template>
  <TotalTime>230</TotalTime>
  <Pages>36</Pages>
  <Words>26138</Words>
  <Characters>14900</Characters>
  <Application>Microsoft Office Word</Application>
  <DocSecurity>0</DocSecurity>
  <Lines>124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Black</dc:creator>
  <cp:keywords/>
  <cp:lastModifiedBy>Danik</cp:lastModifiedBy>
  <cp:revision>9</cp:revision>
  <dcterms:created xsi:type="dcterms:W3CDTF">2022-05-23T20:56:00Z</dcterms:created>
  <dcterms:modified xsi:type="dcterms:W3CDTF">2022-05-30T19:32:00Z</dcterms:modified>
</cp:coreProperties>
</file>